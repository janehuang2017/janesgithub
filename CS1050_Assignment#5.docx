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color w:val="FFFFFF" w:themeColor="background1"/>
          <w:spacing w:val="20"/>
          <w:sz w:val="28"/>
          <w:szCs w:val="28"/>
          <w:lang w:val="en-CA"/>
        </w:rPr>
        <w:id w:val="1622408992"/>
        <w:docPartObj>
          <w:docPartGallery w:val="Cover Pages"/>
          <w:docPartUnique/>
        </w:docPartObj>
      </w:sdtPr>
      <w:sdtEndPr>
        <w:rPr>
          <w:b w:val="0"/>
          <w:color w:val="auto"/>
          <w:spacing w:val="0"/>
          <w:sz w:val="23"/>
          <w:szCs w:val="20"/>
          <w:lang w:val="en-US"/>
        </w:rPr>
      </w:sdtEndPr>
      <w:sdtContent>
        <w:tbl>
          <w:tblPr>
            <w:tblW w:w="3793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7647"/>
          </w:tblGrid>
          <w:tr w:rsidR="00A353F2" w:rsidRPr="00A353F2" w:rsidTr="00A353F2">
            <w:trPr>
              <w:trHeight w:val="3960"/>
              <w:jc w:val="center"/>
            </w:trPr>
            <w:tc>
              <w:tcPr>
                <w:tcW w:w="5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94B6D2" w:themeFill="accent1"/>
                <w:tcMar>
                  <w:left w:w="115" w:type="dxa"/>
                  <w:bottom w:w="115" w:type="dxa"/>
                </w:tcMar>
                <w:vAlign w:val="bottom"/>
              </w:tcPr>
              <w:p w:rsidR="004A2849" w:rsidRPr="00A353F2" w:rsidRDefault="00855D80" w:rsidP="000D298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olor w:val="FFFFFF" w:themeColor="background1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FFFFFF" w:themeColor="background1"/>
                      <w:sz w:val="40"/>
                      <w:szCs w:val="40"/>
                    </w:rPr>
                    <w:alias w:val="Title"/>
                    <w:id w:val="541102321"/>
                    <w:placeholder>
                      <w:docPart w:val="212412DCF57C4CDFBBA4EEFEFF1A99A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B5413">
                      <w:rPr>
                        <w:rFonts w:asciiTheme="majorHAnsi" w:eastAsiaTheme="majorEastAsia" w:hAnsiTheme="majorHAnsi" w:cstheme="majorBidi"/>
                        <w:caps/>
                        <w:color w:val="FFFFFF" w:themeColor="background1"/>
                        <w:sz w:val="40"/>
                        <w:szCs w:val="40"/>
                      </w:rPr>
                      <w:t xml:space="preserve">Security </w:t>
                    </w:r>
                    <w:r w:rsidR="000D298D">
                      <w:rPr>
                        <w:rFonts w:asciiTheme="majorHAnsi" w:eastAsiaTheme="majorEastAsia" w:hAnsiTheme="majorHAnsi" w:cstheme="majorBidi"/>
                        <w:caps/>
                        <w:color w:val="FFFFFF" w:themeColor="background1"/>
                        <w:sz w:val="40"/>
                        <w:szCs w:val="40"/>
                      </w:rPr>
                      <w:t>Assessment Report</w:t>
                    </w:r>
                    <w:r w:rsidR="008C0479">
                      <w:rPr>
                        <w:rFonts w:asciiTheme="majorHAnsi" w:eastAsiaTheme="majorEastAsia" w:hAnsiTheme="majorHAnsi" w:cstheme="majorBidi"/>
                        <w:caps/>
                        <w:color w:val="FFFFFF" w:themeColor="background1"/>
                        <w:sz w:val="40"/>
                        <w:szCs w:val="40"/>
                      </w:rPr>
                      <w:t xml:space="preserve"> </w:t>
                    </w:r>
                  </w:sdtContent>
                </w:sdt>
              </w:p>
            </w:tc>
          </w:tr>
          <w:tr w:rsidR="004A2849" w:rsidTr="004A2849">
            <w:trPr>
              <w:jc w:val="center"/>
            </w:trPr>
            <w:tc>
              <w:tcPr>
                <w:tcW w:w="5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4A2849" w:rsidRDefault="004A2849"/>
            </w:tc>
          </w:tr>
          <w:tr w:rsidR="004A2849" w:rsidTr="004A2849">
            <w:trPr>
              <w:trHeight w:val="864"/>
              <w:jc w:val="center"/>
            </w:trPr>
            <w:tc>
              <w:tcPr>
                <w:tcW w:w="5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4A2849" w:rsidRPr="00143367" w:rsidRDefault="00527337" w:rsidP="006B4896">
                <w:pPr>
                  <w:pStyle w:val="NoSpacing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rFonts w:asciiTheme="majorHAnsi" w:hAnsiTheme="majorHAnsi"/>
                      <w:color w:val="FFFFFF" w:themeColor="background1"/>
                      <w:sz w:val="32"/>
                      <w:szCs w:val="32"/>
                    </w:rPr>
                    <w:alias w:val="Subtitle"/>
                    <w:id w:val="541102329"/>
                    <w:placeholder>
                      <w:docPart w:val="26084F29825148A7884FEA7436D75509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Pr="003F60FB"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 xml:space="preserve">Prepared By: Scott Taylor, Jane Huang, </w:t>
                    </w:r>
                    <w:proofErr w:type="spellStart"/>
                    <w:r w:rsidRPr="003F60FB"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Safraz</w:t>
                    </w:r>
                    <w:proofErr w:type="spellEnd"/>
                    <w:r w:rsidRPr="003F60FB"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 xml:space="preserve"> Iqbal</w:t>
                    </w:r>
                    <w:r w:rsidRPr="003F60FB"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 xml:space="preserve"> for CS105</w:t>
                    </w:r>
                    <w:r w:rsidRPr="003F60FB"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0</w:t>
                    </w:r>
                    <w:r w:rsidRPr="003F60FB"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-Assignment#5</w:t>
                    </w:r>
                  </w:sdtContent>
                </w:sdt>
              </w:p>
            </w:tc>
          </w:tr>
          <w:tr w:rsidR="00D84F2B" w:rsidTr="004A2849">
            <w:trPr>
              <w:trHeight w:val="864"/>
              <w:jc w:val="center"/>
            </w:trPr>
            <w:tc>
              <w:tcPr>
                <w:tcW w:w="5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D84F2B" w:rsidRPr="00143367" w:rsidRDefault="0064096A" w:rsidP="00890FB2">
                <w:pPr>
                  <w:pStyle w:val="NoSpacing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Date: </w:t>
                </w:r>
                <w:r w:rsidR="00890FB2">
                  <w:rPr>
                    <w:color w:val="FFFFFF" w:themeColor="background1"/>
                    <w:sz w:val="32"/>
                    <w:szCs w:val="32"/>
                  </w:rPr>
                  <w:t>Feb. 11, 2018</w:t>
                </w:r>
              </w:p>
            </w:tc>
          </w:tr>
          <w:tr w:rsidR="004A2849" w:rsidTr="004A2849">
            <w:trPr>
              <w:jc w:val="center"/>
            </w:trPr>
            <w:tc>
              <w:tcPr>
                <w:tcW w:w="5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CB5E67" w:rsidRDefault="00CB5E67" w:rsidP="00CB5E67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cs="Calibri"/>
                    <w:color w:val="2F3738"/>
                    <w:kern w:val="0"/>
                    <w:szCs w:val="23"/>
                    <w:lang w:eastAsia="en-US"/>
                  </w:rPr>
                </w:pPr>
              </w:p>
              <w:p w:rsidR="0060214B" w:rsidRDefault="0060214B" w:rsidP="00CB5E67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cs="Calibri"/>
                    <w:color w:val="2F3738"/>
                    <w:kern w:val="0"/>
                    <w:szCs w:val="23"/>
                    <w:lang w:eastAsia="en-US"/>
                  </w:rPr>
                </w:pPr>
              </w:p>
              <w:p w:rsidR="0060214B" w:rsidRDefault="0060214B" w:rsidP="00CB5E67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cs="Calibri"/>
                    <w:color w:val="2F3738"/>
                    <w:kern w:val="0"/>
                    <w:szCs w:val="23"/>
                    <w:lang w:eastAsia="en-US"/>
                  </w:rPr>
                </w:pPr>
              </w:p>
              <w:p w:rsidR="0060214B" w:rsidRDefault="0060214B" w:rsidP="003F60FB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cs="Calibri"/>
                    <w:color w:val="2F3738"/>
                    <w:kern w:val="0"/>
                    <w:szCs w:val="23"/>
                    <w:lang w:eastAsia="en-US"/>
                  </w:rPr>
                </w:pPr>
              </w:p>
              <w:p w:rsidR="0060214B" w:rsidRDefault="00C7696B" w:rsidP="00C7696B">
                <w:pPr>
                  <w:tabs>
                    <w:tab w:val="left" w:pos="2385"/>
                  </w:tabs>
                  <w:autoSpaceDE w:val="0"/>
                  <w:autoSpaceDN w:val="0"/>
                  <w:adjustRightInd w:val="0"/>
                  <w:spacing w:after="0" w:line="240" w:lineRule="auto"/>
                  <w:rPr>
                    <w:rFonts w:cs="Calibri"/>
                    <w:color w:val="2F3738"/>
                    <w:kern w:val="0"/>
                    <w:szCs w:val="23"/>
                    <w:lang w:eastAsia="en-US"/>
                  </w:rPr>
                </w:pPr>
                <w:r>
                  <w:rPr>
                    <w:rFonts w:cs="Calibri"/>
                    <w:color w:val="2F3738"/>
                    <w:kern w:val="0"/>
                    <w:szCs w:val="23"/>
                    <w:lang w:eastAsia="en-US"/>
                  </w:rPr>
                  <w:tab/>
                </w:r>
              </w:p>
              <w:p w:rsidR="0060214B" w:rsidRDefault="0060214B" w:rsidP="00CB5E67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cs="Calibri"/>
                    <w:color w:val="2F3738"/>
                    <w:kern w:val="0"/>
                    <w:szCs w:val="23"/>
                    <w:lang w:eastAsia="en-US"/>
                  </w:rPr>
                </w:pPr>
              </w:p>
              <w:p w:rsidR="0060214B" w:rsidRDefault="0060214B" w:rsidP="00CB5E67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cs="Calibri"/>
                    <w:color w:val="2F3738"/>
                    <w:kern w:val="0"/>
                    <w:szCs w:val="23"/>
                    <w:lang w:eastAsia="en-US"/>
                  </w:rPr>
                </w:pPr>
              </w:p>
              <w:p w:rsidR="0060214B" w:rsidRDefault="0060214B" w:rsidP="00CB5E67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cs="Calibri"/>
                    <w:color w:val="2F3738"/>
                    <w:kern w:val="0"/>
                    <w:szCs w:val="23"/>
                    <w:lang w:eastAsia="en-US"/>
                  </w:rPr>
                </w:pPr>
              </w:p>
              <w:p w:rsidR="0060214B" w:rsidRDefault="0060214B" w:rsidP="00CB5E67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cs="Calibri"/>
                    <w:color w:val="2F3738"/>
                    <w:kern w:val="0"/>
                    <w:szCs w:val="23"/>
                    <w:lang w:eastAsia="en-US"/>
                  </w:rPr>
                </w:pPr>
              </w:p>
              <w:p w:rsidR="0060214B" w:rsidRDefault="0060214B" w:rsidP="00CB5E67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cs="Calibri"/>
                    <w:color w:val="2F3738"/>
                    <w:kern w:val="0"/>
                    <w:szCs w:val="23"/>
                    <w:lang w:eastAsia="en-US"/>
                  </w:rPr>
                </w:pPr>
              </w:p>
              <w:p w:rsidR="0060214B" w:rsidRDefault="0060214B" w:rsidP="00CB5E67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cs="Calibri"/>
                    <w:color w:val="2F3738"/>
                    <w:kern w:val="0"/>
                    <w:szCs w:val="23"/>
                    <w:lang w:eastAsia="en-US"/>
                  </w:rPr>
                </w:pPr>
              </w:p>
              <w:p w:rsidR="0060214B" w:rsidRDefault="0060214B" w:rsidP="00CB5E67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cs="Calibri"/>
                    <w:color w:val="2F3738"/>
                    <w:kern w:val="0"/>
                    <w:szCs w:val="23"/>
                    <w:lang w:eastAsia="en-US"/>
                  </w:rPr>
                </w:pPr>
              </w:p>
              <w:p w:rsidR="0060214B" w:rsidRDefault="0060214B" w:rsidP="00CB5E67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cs="Calibri"/>
                    <w:color w:val="2F3738"/>
                    <w:kern w:val="0"/>
                    <w:szCs w:val="23"/>
                    <w:lang w:eastAsia="en-US"/>
                  </w:rPr>
                </w:pPr>
              </w:p>
              <w:p w:rsidR="0060214B" w:rsidRDefault="0060214B" w:rsidP="00CB5E67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cs="Calibri"/>
                    <w:color w:val="2F3738"/>
                    <w:kern w:val="0"/>
                    <w:szCs w:val="23"/>
                    <w:lang w:eastAsia="en-US"/>
                  </w:rPr>
                </w:pPr>
              </w:p>
              <w:p w:rsidR="0060214B" w:rsidRDefault="0060214B" w:rsidP="00CB5E67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cs="Calibri"/>
                    <w:color w:val="2F3738"/>
                    <w:kern w:val="0"/>
                    <w:szCs w:val="23"/>
                    <w:lang w:eastAsia="en-US"/>
                  </w:rPr>
                </w:pPr>
              </w:p>
              <w:p w:rsidR="0060214B" w:rsidRDefault="0060214B" w:rsidP="00CB5E67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cs="Calibri"/>
                    <w:color w:val="2F3738"/>
                    <w:kern w:val="0"/>
                    <w:szCs w:val="23"/>
                    <w:lang w:eastAsia="en-US"/>
                  </w:rPr>
                </w:pPr>
              </w:p>
              <w:p w:rsidR="0060214B" w:rsidRDefault="0060214B" w:rsidP="00CB5E67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cs="Calibri"/>
                    <w:color w:val="2F3738"/>
                    <w:kern w:val="0"/>
                    <w:szCs w:val="23"/>
                    <w:lang w:eastAsia="en-US"/>
                  </w:rPr>
                </w:pPr>
              </w:p>
              <w:p w:rsidR="00CB5E67" w:rsidRDefault="00CB5E67" w:rsidP="00CB5E67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cs="Calibri"/>
                    <w:color w:val="2F3738"/>
                    <w:kern w:val="0"/>
                    <w:szCs w:val="23"/>
                    <w:lang w:eastAsia="en-US"/>
                  </w:rPr>
                </w:pPr>
              </w:p>
              <w:p w:rsidR="00B714C2" w:rsidRDefault="00B714C2" w:rsidP="00CB5E67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cs="Calibri"/>
                    <w:color w:val="2F3738"/>
                    <w:kern w:val="0"/>
                    <w:szCs w:val="23"/>
                    <w:lang w:eastAsia="en-US"/>
                  </w:rPr>
                </w:pPr>
              </w:p>
              <w:p w:rsidR="00B714C2" w:rsidRDefault="00B714C2" w:rsidP="00CB5E67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cs="Calibri"/>
                    <w:color w:val="2F3738"/>
                    <w:kern w:val="0"/>
                    <w:szCs w:val="23"/>
                    <w:lang w:eastAsia="en-US"/>
                  </w:rPr>
                </w:pPr>
              </w:p>
              <w:p w:rsidR="00B714C2" w:rsidRDefault="00B714C2" w:rsidP="00CB5E67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cs="Calibri"/>
                    <w:color w:val="2F3738"/>
                    <w:kern w:val="0"/>
                    <w:szCs w:val="23"/>
                    <w:lang w:eastAsia="en-US"/>
                  </w:rPr>
                </w:pPr>
              </w:p>
              <w:p w:rsidR="00B714C2" w:rsidRDefault="00B714C2" w:rsidP="00CB5E67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cs="Calibri"/>
                    <w:color w:val="2F3738"/>
                    <w:kern w:val="0"/>
                    <w:szCs w:val="23"/>
                    <w:lang w:eastAsia="en-US"/>
                  </w:rPr>
                </w:pPr>
              </w:p>
              <w:p w:rsidR="00B714C2" w:rsidRDefault="00B714C2" w:rsidP="00CB5E67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cs="Calibri"/>
                    <w:color w:val="2F3738"/>
                    <w:kern w:val="0"/>
                    <w:szCs w:val="23"/>
                    <w:lang w:eastAsia="en-US"/>
                  </w:rPr>
                </w:pPr>
              </w:p>
              <w:p w:rsidR="00B714C2" w:rsidRDefault="00B714C2" w:rsidP="00CB5E67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cs="Calibri"/>
                    <w:color w:val="2F3738"/>
                    <w:kern w:val="0"/>
                    <w:szCs w:val="23"/>
                    <w:lang w:eastAsia="en-US"/>
                  </w:rPr>
                </w:pPr>
              </w:p>
              <w:p w:rsidR="00CB5E67" w:rsidRPr="0016673A" w:rsidRDefault="00CB5E67" w:rsidP="00CB5E67">
                <w:pPr>
                  <w:autoSpaceDE w:val="0"/>
                  <w:autoSpaceDN w:val="0"/>
                  <w:adjustRightInd w:val="0"/>
                  <w:spacing w:after="0" w:line="240" w:lineRule="auto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Cs w:val="23"/>
                  </w:rPr>
                </w:pPr>
              </w:p>
            </w:tc>
          </w:tr>
        </w:tbl>
        <w:p w:rsidR="008F333D" w:rsidRPr="00732B42" w:rsidRDefault="006D40EF" w:rsidP="0001094F">
          <w:pPr>
            <w:spacing w:after="200" w:line="276" w:lineRule="auto"/>
            <w:jc w:val="center"/>
            <w:rPr>
              <w:rFonts w:asciiTheme="majorHAnsi" w:eastAsiaTheme="majorEastAsia" w:hAnsiTheme="majorHAnsi" w:cstheme="majorBidi"/>
              <w:color w:val="548AB7" w:themeColor="accent1" w:themeShade="BF"/>
              <w:sz w:val="26"/>
              <w:szCs w:val="26"/>
            </w:rPr>
          </w:pPr>
          <w:r w:rsidRPr="00732B42">
            <w:rPr>
              <w:rFonts w:asciiTheme="majorHAnsi" w:eastAsiaTheme="majorEastAsia" w:hAnsiTheme="majorHAnsi" w:cstheme="majorBidi"/>
              <w:color w:val="548AB7" w:themeColor="accent1" w:themeShade="BF"/>
              <w:sz w:val="26"/>
              <w:szCs w:val="26"/>
            </w:rPr>
            <w:t>Security</w:t>
          </w:r>
          <w:r w:rsidR="006B3135">
            <w:rPr>
              <w:rFonts w:asciiTheme="majorHAnsi" w:eastAsiaTheme="majorEastAsia" w:hAnsiTheme="majorHAnsi" w:cstheme="majorBidi"/>
              <w:color w:val="548AB7" w:themeColor="accent1" w:themeShade="BF"/>
              <w:sz w:val="26"/>
              <w:szCs w:val="26"/>
            </w:rPr>
            <w:t xml:space="preserve"> </w:t>
          </w:r>
          <w:r w:rsidRPr="00732B42">
            <w:rPr>
              <w:rFonts w:asciiTheme="majorHAnsi" w:eastAsiaTheme="majorEastAsia" w:hAnsiTheme="majorHAnsi" w:cstheme="majorBidi"/>
              <w:color w:val="548AB7" w:themeColor="accent1" w:themeShade="BF"/>
              <w:sz w:val="26"/>
              <w:szCs w:val="26"/>
            </w:rPr>
            <w:t>Sensitive Information</w:t>
          </w:r>
        </w:p>
        <w:p w:rsidR="008F333D" w:rsidRDefault="008F333D" w:rsidP="008F333D">
          <w:pPr>
            <w:pStyle w:val="TOCTitle"/>
          </w:pPr>
        </w:p>
        <w:p w:rsidR="008F333D" w:rsidRDefault="008F333D" w:rsidP="001E15CD">
          <w:pPr>
            <w:pStyle w:val="TOCTitle"/>
            <w:jc w:val="left"/>
          </w:pPr>
        </w:p>
        <w:p w:rsidR="008F333D" w:rsidRDefault="008F333D" w:rsidP="008F333D">
          <w:pPr>
            <w:pStyle w:val="TOCTitle"/>
          </w:pPr>
        </w:p>
        <w:sdt>
          <w:sdtPr>
            <w:rPr>
              <w:rFonts w:asciiTheme="minorHAnsi" w:eastAsiaTheme="minorHAnsi" w:hAnsiTheme="minorHAnsi" w:cs="Times New Roman"/>
              <w:color w:val="auto"/>
              <w:kern w:val="24"/>
              <w:sz w:val="23"/>
              <w:szCs w:val="20"/>
              <w:lang w:eastAsia="ja-JP"/>
              <w14:ligatures w14:val="standardContextual"/>
            </w:rPr>
            <w:id w:val="-6564838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20278D" w:rsidRDefault="001E15CD" w:rsidP="00002F09">
              <w:pPr>
                <w:pStyle w:val="TOCHeading"/>
                <w:ind w:left="2880" w:firstLine="720"/>
              </w:pPr>
              <w:r>
                <w:t>Table of Contents</w:t>
              </w:r>
            </w:p>
            <w:p w:rsidR="00002F09" w:rsidRPr="00002F09" w:rsidRDefault="00002F09" w:rsidP="00002F09">
              <w:pPr>
                <w:rPr>
                  <w:lang w:eastAsia="en-US"/>
                </w:rPr>
              </w:pPr>
            </w:p>
            <w:bookmarkStart w:id="0" w:name="_GoBack"/>
            <w:bookmarkEnd w:id="0"/>
            <w:p w:rsidR="00617888" w:rsidRDefault="001E15CD">
              <w:pPr>
                <w:pStyle w:val="TOC1"/>
                <w:tabs>
                  <w:tab w:val="left" w:pos="432"/>
                </w:tabs>
                <w:rPr>
                  <w:rFonts w:eastAsiaTheme="minorEastAsia" w:cstheme="minorBidi"/>
                  <w:b w:val="0"/>
                  <w:caps w:val="0"/>
                  <w:color w:val="auto"/>
                  <w:kern w:val="0"/>
                  <w:sz w:val="22"/>
                  <w:szCs w:val="22"/>
                  <w:lang w:eastAsia="zh-CN"/>
                  <w14:ligatures w14:val="non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6400506" w:history="1">
                <w:r w:rsidR="00617888" w:rsidRPr="001E5D8D">
                  <w:rPr>
                    <w:rStyle w:val="Hyperlink"/>
                  </w:rPr>
                  <w:t>1.</w:t>
                </w:r>
                <w:r w:rsidR="00617888">
                  <w:rPr>
                    <w:rFonts w:eastAsiaTheme="minorEastAsia" w:cstheme="minorBidi"/>
                    <w:b w:val="0"/>
                    <w:caps w:val="0"/>
                    <w:color w:val="auto"/>
                    <w:kern w:val="0"/>
                    <w:sz w:val="22"/>
                    <w:szCs w:val="22"/>
                    <w:lang w:eastAsia="zh-CN"/>
                    <w14:ligatures w14:val="none"/>
                  </w:rPr>
                  <w:tab/>
                </w:r>
                <w:r w:rsidR="00617888" w:rsidRPr="001E5D8D">
                  <w:rPr>
                    <w:rStyle w:val="Hyperlink"/>
                  </w:rPr>
                  <w:t>Exective Summary</w:t>
                </w:r>
                <w:r w:rsidR="00617888">
                  <w:rPr>
                    <w:webHidden/>
                  </w:rPr>
                  <w:tab/>
                </w:r>
                <w:r w:rsidR="00617888">
                  <w:rPr>
                    <w:webHidden/>
                  </w:rPr>
                  <w:fldChar w:fldCharType="begin"/>
                </w:r>
                <w:r w:rsidR="00617888">
                  <w:rPr>
                    <w:webHidden/>
                  </w:rPr>
                  <w:instrText xml:space="preserve"> PAGEREF _Toc506400506 \h </w:instrText>
                </w:r>
                <w:r w:rsidR="00617888">
                  <w:rPr>
                    <w:webHidden/>
                  </w:rPr>
                </w:r>
                <w:r w:rsidR="00617888">
                  <w:rPr>
                    <w:webHidden/>
                  </w:rPr>
                  <w:fldChar w:fldCharType="separate"/>
                </w:r>
                <w:r w:rsidR="00617888">
                  <w:rPr>
                    <w:webHidden/>
                  </w:rPr>
                  <w:t>2</w:t>
                </w:r>
                <w:r w:rsidR="00617888">
                  <w:rPr>
                    <w:webHidden/>
                  </w:rPr>
                  <w:fldChar w:fldCharType="end"/>
                </w:r>
              </w:hyperlink>
            </w:p>
            <w:p w:rsidR="00617888" w:rsidRDefault="00617888">
              <w:pPr>
                <w:pStyle w:val="TOC1"/>
                <w:tabs>
                  <w:tab w:val="left" w:pos="432"/>
                </w:tabs>
                <w:rPr>
                  <w:rFonts w:eastAsiaTheme="minorEastAsia" w:cstheme="minorBidi"/>
                  <w:b w:val="0"/>
                  <w:caps w:val="0"/>
                  <w:color w:val="auto"/>
                  <w:kern w:val="0"/>
                  <w:sz w:val="22"/>
                  <w:szCs w:val="22"/>
                  <w:lang w:eastAsia="zh-CN"/>
                  <w14:ligatures w14:val="none"/>
                </w:rPr>
              </w:pPr>
              <w:hyperlink w:anchor="_Toc506400507" w:history="1">
                <w:r w:rsidRPr="001E5D8D">
                  <w:rPr>
                    <w:rStyle w:val="Hyperlink"/>
                  </w:rPr>
                  <w:t>2.</w:t>
                </w:r>
                <w:r>
                  <w:rPr>
                    <w:rFonts w:eastAsiaTheme="minorEastAsia" w:cstheme="minorBidi"/>
                    <w:b w:val="0"/>
                    <w:caps w:val="0"/>
                    <w:color w:val="auto"/>
                    <w:kern w:val="0"/>
                    <w:sz w:val="22"/>
                    <w:szCs w:val="22"/>
                    <w:lang w:eastAsia="zh-CN"/>
                    <w14:ligatures w14:val="none"/>
                  </w:rPr>
                  <w:tab/>
                </w:r>
                <w:r w:rsidRPr="001E5D8D">
                  <w:rPr>
                    <w:rStyle w:val="Hyperlink"/>
                  </w:rPr>
                  <w:t>Summary Of Attempted Exploitions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_Toc506400507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617888" w:rsidRDefault="00617888">
              <w:pPr>
                <w:pStyle w:val="TOC2"/>
                <w:rPr>
                  <w:rFonts w:eastAsiaTheme="minorEastAsia" w:cstheme="minorBidi"/>
                  <w:kern w:val="0"/>
                  <w:sz w:val="22"/>
                  <w:szCs w:val="22"/>
                  <w:lang w:eastAsia="zh-CN"/>
                  <w14:ligatures w14:val="none"/>
                </w:rPr>
              </w:pPr>
              <w:hyperlink w:anchor="_Toc506400508" w:history="1">
                <w:r w:rsidRPr="001E5D8D">
                  <w:rPr>
                    <w:rStyle w:val="Hyperlink"/>
                  </w:rPr>
                  <w:t>Server 1: Marks Mail:  status OWNED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_Toc506400508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617888" w:rsidRDefault="00617888">
              <w:pPr>
                <w:pStyle w:val="TOC2"/>
                <w:rPr>
                  <w:rFonts w:eastAsiaTheme="minorEastAsia" w:cstheme="minorBidi"/>
                  <w:kern w:val="0"/>
                  <w:sz w:val="22"/>
                  <w:szCs w:val="22"/>
                  <w:lang w:eastAsia="zh-CN"/>
                  <w14:ligatures w14:val="none"/>
                </w:rPr>
              </w:pPr>
              <w:hyperlink w:anchor="_Toc506400509" w:history="1">
                <w:r w:rsidRPr="001E5D8D">
                  <w:rPr>
                    <w:rStyle w:val="Hyperlink"/>
                  </w:rPr>
                  <w:t>Server 2: Portfolio: status OWNED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_Toc506400509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617888" w:rsidRDefault="00617888">
              <w:pPr>
                <w:pStyle w:val="TOC2"/>
                <w:rPr>
                  <w:rFonts w:eastAsiaTheme="minorEastAsia" w:cstheme="minorBidi"/>
                  <w:kern w:val="0"/>
                  <w:sz w:val="22"/>
                  <w:szCs w:val="22"/>
                  <w:lang w:eastAsia="zh-CN"/>
                  <w14:ligatures w14:val="none"/>
                </w:rPr>
              </w:pPr>
              <w:hyperlink w:anchor="_Toc506400510" w:history="1">
                <w:r w:rsidRPr="001E5D8D">
                  <w:rPr>
                    <w:rStyle w:val="Hyperlink"/>
                  </w:rPr>
                  <w:t>Server 3: Kevin’s Website: status FAILED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_Toc506400510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617888" w:rsidRDefault="00617888">
              <w:pPr>
                <w:pStyle w:val="TOC2"/>
                <w:rPr>
                  <w:rFonts w:eastAsiaTheme="minorEastAsia" w:cstheme="minorBidi"/>
                  <w:kern w:val="0"/>
                  <w:sz w:val="22"/>
                  <w:szCs w:val="22"/>
                  <w:lang w:eastAsia="zh-CN"/>
                  <w14:ligatures w14:val="none"/>
                </w:rPr>
              </w:pPr>
              <w:hyperlink w:anchor="_Toc506400511" w:history="1">
                <w:r w:rsidRPr="001E5D8D">
                  <w:rPr>
                    <w:rStyle w:val="Hyperlink"/>
                  </w:rPr>
                  <w:t>Server 4: Best Coffee: status FAILED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_Toc506400511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617888" w:rsidRDefault="00617888">
              <w:pPr>
                <w:pStyle w:val="TOC2"/>
                <w:rPr>
                  <w:rFonts w:eastAsiaTheme="minorEastAsia" w:cstheme="minorBidi"/>
                  <w:kern w:val="0"/>
                  <w:sz w:val="22"/>
                  <w:szCs w:val="22"/>
                  <w:lang w:eastAsia="zh-CN"/>
                  <w14:ligatures w14:val="none"/>
                </w:rPr>
              </w:pPr>
              <w:hyperlink w:anchor="_Toc506400512" w:history="1">
                <w:r w:rsidRPr="001E5D8D">
                  <w:rPr>
                    <w:rStyle w:val="Hyperlink"/>
                  </w:rPr>
                  <w:t>Server 5: Exploitation: status FAILED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_Toc506400512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617888" w:rsidRDefault="00617888">
              <w:pPr>
                <w:pStyle w:val="TOC1"/>
                <w:rPr>
                  <w:rFonts w:eastAsiaTheme="minorEastAsia" w:cstheme="minorBidi"/>
                  <w:b w:val="0"/>
                  <w:caps w:val="0"/>
                  <w:color w:val="auto"/>
                  <w:kern w:val="0"/>
                  <w:sz w:val="22"/>
                  <w:szCs w:val="22"/>
                  <w:lang w:eastAsia="zh-CN"/>
                  <w14:ligatures w14:val="none"/>
                </w:rPr>
              </w:pPr>
              <w:hyperlink w:anchor="_Toc506400513" w:history="1">
                <w:r w:rsidRPr="001E5D8D">
                  <w:rPr>
                    <w:rStyle w:val="Hyperlink"/>
                    <w:lang w:val="en-CA"/>
                  </w:rPr>
                  <w:t>5. Recommandations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_Toc506400513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1E15CD" w:rsidRDefault="001E15C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D6F4D" w:rsidRDefault="007D6F4D" w:rsidP="00FC5430">
          <w:pPr>
            <w:pStyle w:val="TOCTitle"/>
            <w:jc w:val="left"/>
          </w:pPr>
        </w:p>
        <w:p w:rsidR="00F0301B" w:rsidRDefault="00F0301B" w:rsidP="00FC5430">
          <w:pPr>
            <w:pStyle w:val="TOCTitle"/>
            <w:jc w:val="left"/>
          </w:pPr>
        </w:p>
        <w:p w:rsidR="00F0301B" w:rsidRDefault="00F0301B" w:rsidP="00FC5430">
          <w:pPr>
            <w:pStyle w:val="TOCTitle"/>
            <w:jc w:val="left"/>
          </w:pPr>
        </w:p>
        <w:p w:rsidR="00591742" w:rsidRDefault="00591742" w:rsidP="00FC5430">
          <w:pPr>
            <w:pStyle w:val="TOCTitle"/>
            <w:jc w:val="left"/>
          </w:pPr>
        </w:p>
        <w:p w:rsidR="00591742" w:rsidRDefault="00591742" w:rsidP="00FC5430">
          <w:pPr>
            <w:pStyle w:val="TOCTitle"/>
            <w:jc w:val="left"/>
          </w:pPr>
        </w:p>
        <w:p w:rsidR="00591742" w:rsidRDefault="00591742" w:rsidP="00FC5430">
          <w:pPr>
            <w:pStyle w:val="TOCTitle"/>
            <w:jc w:val="left"/>
          </w:pPr>
        </w:p>
        <w:p w:rsidR="00591742" w:rsidRDefault="00591742" w:rsidP="00FC5430">
          <w:pPr>
            <w:pStyle w:val="TOCTitle"/>
            <w:jc w:val="left"/>
          </w:pPr>
        </w:p>
        <w:p w:rsidR="0051776D" w:rsidRDefault="0051776D" w:rsidP="00FC5430">
          <w:pPr>
            <w:pStyle w:val="TOCTitle"/>
            <w:jc w:val="left"/>
          </w:pPr>
        </w:p>
        <w:p w:rsidR="0051776D" w:rsidRDefault="0051776D" w:rsidP="00FC5430">
          <w:pPr>
            <w:pStyle w:val="TOCTitle"/>
            <w:jc w:val="left"/>
          </w:pPr>
        </w:p>
        <w:p w:rsidR="0051776D" w:rsidRDefault="0051776D" w:rsidP="00FC5430">
          <w:pPr>
            <w:pStyle w:val="TOCTitle"/>
            <w:jc w:val="left"/>
          </w:pPr>
        </w:p>
        <w:p w:rsidR="0051776D" w:rsidRDefault="0051776D" w:rsidP="00FC5430">
          <w:pPr>
            <w:pStyle w:val="TOCTitle"/>
            <w:jc w:val="left"/>
          </w:pPr>
        </w:p>
        <w:p w:rsidR="0051776D" w:rsidRDefault="0051776D" w:rsidP="00FC5430">
          <w:pPr>
            <w:pStyle w:val="TOCTitle"/>
            <w:jc w:val="left"/>
          </w:pPr>
        </w:p>
        <w:p w:rsidR="0051776D" w:rsidRDefault="0051776D" w:rsidP="00FC5430">
          <w:pPr>
            <w:pStyle w:val="TOCTitle"/>
            <w:jc w:val="left"/>
          </w:pPr>
        </w:p>
        <w:p w:rsidR="0051776D" w:rsidRDefault="0051776D" w:rsidP="00FC5430">
          <w:pPr>
            <w:pStyle w:val="TOCTitle"/>
            <w:jc w:val="left"/>
          </w:pPr>
        </w:p>
        <w:p w:rsidR="0051776D" w:rsidRDefault="0051776D" w:rsidP="00FC5430">
          <w:pPr>
            <w:pStyle w:val="TOCTitle"/>
            <w:jc w:val="left"/>
          </w:pPr>
        </w:p>
        <w:p w:rsidR="0051776D" w:rsidRDefault="0051776D" w:rsidP="00FC5430">
          <w:pPr>
            <w:pStyle w:val="TOCTitle"/>
            <w:jc w:val="left"/>
          </w:pPr>
        </w:p>
        <w:p w:rsidR="0051776D" w:rsidRDefault="0051776D" w:rsidP="00FC5430">
          <w:pPr>
            <w:pStyle w:val="TOCTitle"/>
            <w:jc w:val="left"/>
          </w:pPr>
        </w:p>
        <w:p w:rsidR="0051776D" w:rsidRDefault="0051776D" w:rsidP="00FC5430">
          <w:pPr>
            <w:pStyle w:val="TOCTitle"/>
            <w:jc w:val="left"/>
          </w:pPr>
        </w:p>
        <w:p w:rsidR="0051776D" w:rsidRDefault="0051776D" w:rsidP="00FC5430">
          <w:pPr>
            <w:pStyle w:val="TOCTitle"/>
            <w:jc w:val="left"/>
          </w:pPr>
        </w:p>
        <w:p w:rsidR="0051776D" w:rsidRDefault="0051776D" w:rsidP="00FC5430">
          <w:pPr>
            <w:pStyle w:val="TOCTitle"/>
            <w:jc w:val="left"/>
          </w:pPr>
        </w:p>
        <w:p w:rsidR="0051776D" w:rsidRDefault="0051776D" w:rsidP="00FC5430">
          <w:pPr>
            <w:pStyle w:val="TOCTitle"/>
            <w:jc w:val="left"/>
          </w:pPr>
        </w:p>
        <w:p w:rsidR="0051776D" w:rsidRDefault="0051776D" w:rsidP="00FC5430">
          <w:pPr>
            <w:pStyle w:val="TOCTitle"/>
            <w:jc w:val="left"/>
          </w:pPr>
        </w:p>
        <w:p w:rsidR="0051776D" w:rsidRDefault="0051776D" w:rsidP="00FC5430">
          <w:pPr>
            <w:pStyle w:val="TOCTitle"/>
            <w:jc w:val="left"/>
          </w:pPr>
        </w:p>
        <w:p w:rsidR="0051776D" w:rsidRDefault="0051776D" w:rsidP="00FC5430">
          <w:pPr>
            <w:pStyle w:val="TOCTitle"/>
            <w:jc w:val="left"/>
          </w:pPr>
        </w:p>
        <w:p w:rsidR="0051776D" w:rsidRDefault="0051776D" w:rsidP="00FC5430">
          <w:pPr>
            <w:pStyle w:val="TOCTitle"/>
            <w:jc w:val="left"/>
          </w:pPr>
        </w:p>
        <w:p w:rsidR="0051776D" w:rsidRDefault="0051776D" w:rsidP="00FC5430">
          <w:pPr>
            <w:pStyle w:val="TOCTitle"/>
            <w:jc w:val="left"/>
          </w:pPr>
        </w:p>
        <w:p w:rsidR="0051776D" w:rsidRDefault="0051776D" w:rsidP="00FC5430">
          <w:pPr>
            <w:pStyle w:val="TOCTitle"/>
            <w:jc w:val="left"/>
          </w:pPr>
        </w:p>
        <w:p w:rsidR="00591742" w:rsidRDefault="00591742" w:rsidP="00FC5430">
          <w:pPr>
            <w:pStyle w:val="TOCTitle"/>
            <w:jc w:val="left"/>
          </w:pPr>
        </w:p>
        <w:p w:rsidR="00591742" w:rsidRDefault="00591742" w:rsidP="00FC5430">
          <w:pPr>
            <w:pStyle w:val="TOCTitle"/>
            <w:jc w:val="left"/>
          </w:pPr>
        </w:p>
        <w:p w:rsidR="001733F6" w:rsidRDefault="001733F6" w:rsidP="00FC5430">
          <w:pPr>
            <w:pStyle w:val="TOCTitle"/>
            <w:jc w:val="left"/>
          </w:pPr>
        </w:p>
        <w:p w:rsidR="007A0544" w:rsidRDefault="008F6CDA" w:rsidP="00BF5777">
          <w:pPr>
            <w:pStyle w:val="Heading1"/>
            <w:numPr>
              <w:ilvl w:val="0"/>
              <w:numId w:val="8"/>
            </w:numPr>
          </w:pPr>
          <w:bookmarkStart w:id="1" w:name="_Toc506400506"/>
          <w:r>
            <w:lastRenderedPageBreak/>
            <w:t>Exective Summary</w:t>
          </w:r>
          <w:bookmarkEnd w:id="1"/>
        </w:p>
        <w:p w:rsidR="00035B6F" w:rsidRDefault="00035B6F" w:rsidP="00035B6F"/>
        <w:p w:rsidR="006615EC" w:rsidRDefault="00646390" w:rsidP="00035B6F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We have been given a corporate environment with 5 servers for a penetration test. Our goal is to find the vulnerabilities and exploit each server.</w:t>
          </w:r>
          <w:r w:rsidR="00D932D0">
            <w:rPr>
              <w:sz w:val="24"/>
              <w:szCs w:val="24"/>
            </w:rPr>
            <w:t xml:space="preserve"> With </w:t>
          </w:r>
          <w:r w:rsidR="0013499C">
            <w:rPr>
              <w:sz w:val="24"/>
              <w:szCs w:val="24"/>
            </w:rPr>
            <w:t>following the penetration test methodology and process as below combined using</w:t>
          </w:r>
          <w:r w:rsidR="000A028F">
            <w:rPr>
              <w:sz w:val="24"/>
              <w:szCs w:val="24"/>
            </w:rPr>
            <w:t xml:space="preserve"> the</w:t>
          </w:r>
          <w:r w:rsidR="0013499C">
            <w:rPr>
              <w:sz w:val="24"/>
              <w:szCs w:val="24"/>
            </w:rPr>
            <w:t xml:space="preserve"> several </w:t>
          </w:r>
          <w:r w:rsidR="000A028F">
            <w:rPr>
              <w:sz w:val="24"/>
              <w:szCs w:val="24"/>
            </w:rPr>
            <w:t xml:space="preserve">of </w:t>
          </w:r>
          <w:r w:rsidR="0013499C">
            <w:rPr>
              <w:sz w:val="24"/>
              <w:szCs w:val="24"/>
            </w:rPr>
            <w:t xml:space="preserve">tools, we are able to </w:t>
          </w:r>
          <w:r w:rsidR="0013499C">
            <w:rPr>
              <w:sz w:val="24"/>
              <w:szCs w:val="24"/>
            </w:rPr>
            <w:t xml:space="preserve">access </w:t>
          </w:r>
          <w:r w:rsidR="0013499C">
            <w:rPr>
              <w:sz w:val="24"/>
              <w:szCs w:val="24"/>
            </w:rPr>
            <w:t>and execute our actions to the severs</w:t>
          </w:r>
          <w:r w:rsidR="00F1416E">
            <w:rPr>
              <w:sz w:val="24"/>
              <w:szCs w:val="24"/>
            </w:rPr>
            <w:t xml:space="preserve"> and applications</w:t>
          </w:r>
          <w:r w:rsidR="0013499C">
            <w:rPr>
              <w:sz w:val="24"/>
              <w:szCs w:val="24"/>
            </w:rPr>
            <w:t>.</w:t>
          </w:r>
          <w:r w:rsidR="000A028F">
            <w:rPr>
              <w:sz w:val="24"/>
              <w:szCs w:val="24"/>
            </w:rPr>
            <w:t xml:space="preserve"> The summary of attempted exploitation presented </w:t>
          </w:r>
          <w:r w:rsidR="008822AA">
            <w:rPr>
              <w:sz w:val="24"/>
              <w:szCs w:val="24"/>
            </w:rPr>
            <w:t>in section 2 of this report</w:t>
          </w:r>
          <w:r w:rsidR="000A028F">
            <w:rPr>
              <w:sz w:val="24"/>
              <w:szCs w:val="24"/>
            </w:rPr>
            <w:t xml:space="preserve">. The recommendations </w:t>
          </w:r>
          <w:r w:rsidR="00F552F8">
            <w:rPr>
              <w:sz w:val="24"/>
              <w:szCs w:val="24"/>
            </w:rPr>
            <w:t>to mitigate</w:t>
          </w:r>
          <w:r w:rsidR="009623F1">
            <w:rPr>
              <w:sz w:val="24"/>
              <w:szCs w:val="24"/>
            </w:rPr>
            <w:t xml:space="preserve"> the vulnerabilities that we </w:t>
          </w:r>
          <w:r w:rsidR="009623F1">
            <w:rPr>
              <w:sz w:val="24"/>
              <w:szCs w:val="24"/>
            </w:rPr>
            <w:t>successful exploited</w:t>
          </w:r>
          <w:r w:rsidR="009623F1">
            <w:rPr>
              <w:sz w:val="24"/>
              <w:szCs w:val="24"/>
            </w:rPr>
            <w:t xml:space="preserve"> to those servers and applications</w:t>
          </w:r>
          <w:r w:rsidR="00F552F8">
            <w:rPr>
              <w:sz w:val="24"/>
              <w:szCs w:val="24"/>
            </w:rPr>
            <w:t xml:space="preserve"> </w:t>
          </w:r>
          <w:r w:rsidR="000A028F">
            <w:rPr>
              <w:sz w:val="24"/>
              <w:szCs w:val="24"/>
            </w:rPr>
            <w:t>have</w:t>
          </w:r>
          <w:r w:rsidR="003D1CE2">
            <w:rPr>
              <w:sz w:val="24"/>
              <w:szCs w:val="24"/>
            </w:rPr>
            <w:t xml:space="preserve"> been</w:t>
          </w:r>
          <w:r w:rsidR="009623F1">
            <w:rPr>
              <w:sz w:val="24"/>
              <w:szCs w:val="24"/>
            </w:rPr>
            <w:t xml:space="preserve"> given.</w:t>
          </w:r>
        </w:p>
        <w:p w:rsidR="006615EC" w:rsidRDefault="006615EC" w:rsidP="00873A88">
          <w:p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>1). Reconnaissance / discovery</w:t>
          </w:r>
        </w:p>
        <w:p w:rsidR="006615EC" w:rsidRDefault="006615EC" w:rsidP="00873A88">
          <w:p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>2). Enumeration</w:t>
          </w:r>
        </w:p>
        <w:p w:rsidR="006615EC" w:rsidRDefault="006615EC" w:rsidP="00873A88">
          <w:p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>3). Vulnerability Analysis</w:t>
          </w:r>
        </w:p>
        <w:p w:rsidR="006615EC" w:rsidRDefault="006615EC" w:rsidP="00873A88">
          <w:p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>4). Execution</w:t>
          </w:r>
        </w:p>
        <w:p w:rsidR="00035B6F" w:rsidRPr="006615EC" w:rsidRDefault="006615EC" w:rsidP="00873A88">
          <w:pPr>
            <w:spacing w:after="0"/>
            <w:rPr>
              <w:sz w:val="24"/>
              <w:szCs w:val="24"/>
            </w:rPr>
          </w:pPr>
          <w:r>
            <w:rPr>
              <w:sz w:val="24"/>
              <w:szCs w:val="24"/>
            </w:rPr>
            <w:t>5). Document findings</w:t>
          </w:r>
          <w:r w:rsidR="0013499C" w:rsidRPr="006615EC">
            <w:rPr>
              <w:sz w:val="24"/>
              <w:szCs w:val="24"/>
            </w:rPr>
            <w:t xml:space="preserve"> </w:t>
          </w:r>
          <w:r w:rsidR="00D932D0" w:rsidRPr="006615EC">
            <w:rPr>
              <w:sz w:val="24"/>
              <w:szCs w:val="24"/>
            </w:rPr>
            <w:t xml:space="preserve"> </w:t>
          </w:r>
        </w:p>
        <w:p w:rsidR="00035B6F" w:rsidRPr="00035B6F" w:rsidRDefault="00035B6F" w:rsidP="00035B6F"/>
        <w:p w:rsidR="00CD26E4" w:rsidRDefault="00374AED" w:rsidP="00CD26E4">
          <w:pPr>
            <w:pStyle w:val="Heading1"/>
            <w:numPr>
              <w:ilvl w:val="0"/>
              <w:numId w:val="8"/>
            </w:numPr>
          </w:pPr>
          <w:bookmarkStart w:id="2" w:name="_Toc506400507"/>
          <w:r>
            <w:t xml:space="preserve">Summary Of </w:t>
          </w:r>
          <w:r w:rsidR="0071412D">
            <w:t>Attempted Exploitions</w:t>
          </w:r>
          <w:bookmarkEnd w:id="2"/>
        </w:p>
        <w:p w:rsidR="0030089C" w:rsidRDefault="0030089C" w:rsidP="007449B1">
          <w:pPr>
            <w:pStyle w:val="Heading2"/>
            <w:rPr>
              <w:color w:val="00B050"/>
            </w:rPr>
          </w:pPr>
          <w:bookmarkStart w:id="3" w:name="_Toc506400508"/>
          <w:r>
            <w:t xml:space="preserve">Server 1: Marks Mail:  status </w:t>
          </w:r>
          <w:r w:rsidRPr="004F2440">
            <w:rPr>
              <w:color w:val="00B050"/>
            </w:rPr>
            <w:t>OWNED</w:t>
          </w:r>
          <w:bookmarkEnd w:id="3"/>
        </w:p>
        <w:p w:rsidR="0030089C" w:rsidRPr="004F2440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t xml:space="preserve">Hostname </w:t>
          </w:r>
          <w:proofErr w:type="spellStart"/>
          <w:r>
            <w:rPr>
              <w:sz w:val="24"/>
              <w:szCs w:val="24"/>
            </w:rPr>
            <w:t>mail.ctf</w:t>
          </w:r>
          <w:proofErr w:type="spellEnd"/>
        </w:p>
        <w:p w:rsidR="0030089C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IP Address 10.10.10.6</w:t>
          </w:r>
        </w:p>
        <w:p w:rsidR="0030089C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>NMAP scan reveals open ports 143 IMAP, 443 HTTPS, 22 SSH</w:t>
          </w:r>
        </w:p>
        <w:p w:rsidR="0030089C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sz w:val="24"/>
              <w:szCs w:val="24"/>
            </w:rPr>
          </w:pPr>
          <w:r w:rsidRPr="004F2440">
            <w:rPr>
              <w:sz w:val="24"/>
              <w:szCs w:val="24"/>
            </w:rPr>
            <w:t xml:space="preserve">medusa -h </w:t>
          </w:r>
          <w:proofErr w:type="spellStart"/>
          <w:r w:rsidRPr="004F2440">
            <w:rPr>
              <w:sz w:val="24"/>
              <w:szCs w:val="24"/>
            </w:rPr>
            <w:t>mail.ctf</w:t>
          </w:r>
          <w:proofErr w:type="spellEnd"/>
          <w:r w:rsidRPr="004F2440">
            <w:rPr>
              <w:sz w:val="24"/>
              <w:szCs w:val="24"/>
            </w:rPr>
            <w:t xml:space="preserve"> -u mark -P /</w:t>
          </w:r>
          <w:proofErr w:type="spellStart"/>
          <w:r w:rsidRPr="004F2440">
            <w:rPr>
              <w:sz w:val="24"/>
              <w:szCs w:val="24"/>
            </w:rPr>
            <w:t>usr</w:t>
          </w:r>
          <w:proofErr w:type="spellEnd"/>
          <w:r w:rsidRPr="004F2440">
            <w:rPr>
              <w:sz w:val="24"/>
              <w:szCs w:val="24"/>
            </w:rPr>
            <w:t xml:space="preserve">/share/wordlists/rockyou.txt -M </w:t>
          </w:r>
          <w:proofErr w:type="spellStart"/>
          <w:r w:rsidRPr="004F2440">
            <w:rPr>
              <w:sz w:val="24"/>
              <w:szCs w:val="24"/>
            </w:rPr>
            <w:t>imap</w:t>
          </w:r>
          <w:proofErr w:type="spellEnd"/>
          <w:r w:rsidRPr="004F2440">
            <w:rPr>
              <w:sz w:val="24"/>
              <w:szCs w:val="24"/>
            </w:rPr>
            <w:t xml:space="preserve"> -r 1 -t 100</w:t>
          </w:r>
        </w:p>
        <w:p w:rsidR="0030089C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password revealed, </w:t>
          </w:r>
          <w:proofErr w:type="spellStart"/>
          <w:r>
            <w:rPr>
              <w:sz w:val="24"/>
              <w:szCs w:val="24"/>
            </w:rPr>
            <w:t>ssh</w:t>
          </w:r>
          <w:proofErr w:type="spellEnd"/>
          <w:r>
            <w:rPr>
              <w:sz w:val="24"/>
              <w:szCs w:val="24"/>
            </w:rPr>
            <w:t xml:space="preserve"> into server with password</w:t>
          </w:r>
        </w:p>
        <w:p w:rsidR="006E60C3" w:rsidRDefault="006E60C3" w:rsidP="006E60C3">
          <w:pPr>
            <w:pStyle w:val="ListParagraph"/>
            <w:spacing w:after="160" w:line="259" w:lineRule="auto"/>
            <w:ind w:left="1440"/>
            <w:rPr>
              <w:sz w:val="24"/>
              <w:szCs w:val="24"/>
            </w:rPr>
          </w:pPr>
        </w:p>
        <w:p w:rsidR="0030089C" w:rsidRDefault="0030089C" w:rsidP="007449B1">
          <w:pPr>
            <w:pStyle w:val="Heading2"/>
            <w:rPr>
              <w:color w:val="00B050"/>
            </w:rPr>
          </w:pPr>
          <w:bookmarkStart w:id="4" w:name="_Toc506400509"/>
          <w:r w:rsidRPr="004F2440">
            <w:t>Server 2: Portfolio</w:t>
          </w:r>
          <w:r>
            <w:t xml:space="preserve">: status </w:t>
          </w:r>
          <w:r w:rsidRPr="004F2440">
            <w:rPr>
              <w:color w:val="00B050"/>
            </w:rPr>
            <w:t>OWNED</w:t>
          </w:r>
          <w:bookmarkEnd w:id="4"/>
        </w:p>
        <w:p w:rsidR="0030089C" w:rsidRPr="004F2440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t xml:space="preserve">Hostname </w:t>
          </w:r>
          <w:proofErr w:type="spellStart"/>
          <w:r>
            <w:rPr>
              <w:sz w:val="24"/>
              <w:szCs w:val="24"/>
            </w:rPr>
            <w:t>portfolio.ctf</w:t>
          </w:r>
          <w:proofErr w:type="spellEnd"/>
        </w:p>
        <w:p w:rsidR="0030089C" w:rsidRPr="004F2440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t>IP Address 10.10.10.7</w:t>
          </w:r>
        </w:p>
        <w:p w:rsidR="0030089C" w:rsidRPr="004F2440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t>NMAP scan reveals open ports 80 HTTP, 22 SSH, Apache Version 2.4.18</w:t>
          </w:r>
        </w:p>
        <w:p w:rsidR="0030089C" w:rsidRPr="007F1982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t>DIRB scan reveals directories /</w:t>
          </w:r>
          <w:proofErr w:type="spellStart"/>
          <w:r>
            <w:rPr>
              <w:sz w:val="24"/>
              <w:szCs w:val="24"/>
            </w:rPr>
            <w:t>img</w:t>
          </w:r>
          <w:proofErr w:type="spellEnd"/>
          <w:r>
            <w:rPr>
              <w:sz w:val="24"/>
              <w:szCs w:val="24"/>
            </w:rPr>
            <w:t xml:space="preserve"> /mail /vendor </w:t>
          </w:r>
        </w:p>
        <w:p w:rsidR="0030089C" w:rsidRPr="007F1982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t xml:space="preserve">Investigated directories, found </w:t>
          </w:r>
          <w:proofErr w:type="spellStart"/>
          <w:r>
            <w:rPr>
              <w:sz w:val="24"/>
              <w:szCs w:val="24"/>
            </w:rPr>
            <w:t>contact_me.php</w:t>
          </w:r>
          <w:proofErr w:type="spellEnd"/>
        </w:p>
        <w:p w:rsidR="0030089C" w:rsidRPr="007F1982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t xml:space="preserve">Attempted to inject using BURP </w:t>
          </w:r>
          <w:r w:rsidR="009A74DF">
            <w:rPr>
              <w:sz w:val="24"/>
              <w:szCs w:val="24"/>
            </w:rPr>
            <w:t xml:space="preserve">successfully   </w:t>
          </w:r>
        </w:p>
        <w:p w:rsidR="0030089C" w:rsidRPr="006E60C3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b/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Sqlmap</w:t>
          </w:r>
          <w:proofErr w:type="spellEnd"/>
          <w:r>
            <w:rPr>
              <w:sz w:val="24"/>
              <w:szCs w:val="24"/>
            </w:rPr>
            <w:t xml:space="preserve"> –u </w:t>
          </w:r>
          <w:hyperlink r:id="rId11" w:history="1">
            <w:r w:rsidRPr="009D1608">
              <w:rPr>
                <w:rStyle w:val="Hyperlink"/>
                <w:sz w:val="24"/>
                <w:szCs w:val="24"/>
              </w:rPr>
              <w:t>http://10.10.10.7/contact_me.php</w:t>
            </w:r>
          </w:hyperlink>
          <w:r w:rsidR="00992467">
            <w:rPr>
              <w:rStyle w:val="Hyperlink"/>
              <w:sz w:val="24"/>
              <w:szCs w:val="24"/>
            </w:rPr>
            <w:t>?from=someone</w:t>
          </w:r>
          <w:r>
            <w:rPr>
              <w:sz w:val="24"/>
              <w:szCs w:val="24"/>
            </w:rPr>
            <w:t xml:space="preserve"> --dump reveals access to database</w:t>
          </w:r>
          <w:r w:rsidR="00D0799C">
            <w:rPr>
              <w:sz w:val="24"/>
              <w:szCs w:val="24"/>
            </w:rPr>
            <w:t xml:space="preserve"> and the contents of the </w:t>
          </w:r>
          <w:r w:rsidR="006E60C3">
            <w:rPr>
              <w:sz w:val="24"/>
              <w:szCs w:val="24"/>
            </w:rPr>
            <w:t>table flag</w:t>
          </w:r>
        </w:p>
        <w:p w:rsidR="006E60C3" w:rsidRPr="007F1982" w:rsidRDefault="006E60C3" w:rsidP="006E60C3">
          <w:pPr>
            <w:pStyle w:val="ListParagraph"/>
            <w:spacing w:after="160" w:line="259" w:lineRule="auto"/>
            <w:ind w:left="1440"/>
            <w:rPr>
              <w:b/>
              <w:sz w:val="24"/>
              <w:szCs w:val="24"/>
            </w:rPr>
          </w:pPr>
        </w:p>
        <w:p w:rsidR="0030089C" w:rsidRDefault="0030089C" w:rsidP="007449B1">
          <w:pPr>
            <w:pStyle w:val="Heading2"/>
            <w:rPr>
              <w:color w:val="FF0000"/>
            </w:rPr>
          </w:pPr>
          <w:bookmarkStart w:id="5" w:name="_Toc506400510"/>
          <w:r>
            <w:t xml:space="preserve">Server 3: Kevin’s Website: status </w:t>
          </w:r>
          <w:r w:rsidRPr="007F1982">
            <w:rPr>
              <w:color w:val="FF0000"/>
            </w:rPr>
            <w:t>FAILED</w:t>
          </w:r>
          <w:bookmarkEnd w:id="5"/>
        </w:p>
        <w:p w:rsidR="0030089C" w:rsidRPr="007F1982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t>Hostname www1.ctf</w:t>
          </w:r>
        </w:p>
        <w:p w:rsidR="0030089C" w:rsidRPr="007F1982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t>IP address 10.10.10.9</w:t>
          </w:r>
        </w:p>
        <w:p w:rsidR="0030089C" w:rsidRPr="007F1982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t>NMAP scan port 80 HTTP, 22 SSH, Apache Version 2.4.7</w:t>
          </w:r>
        </w:p>
        <w:p w:rsidR="0030089C" w:rsidRPr="007F1982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t>DIRB scan reveals directory CGI-Bin, unable to access</w:t>
          </w:r>
        </w:p>
        <w:p w:rsidR="0030089C" w:rsidRPr="006E60C3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b/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lastRenderedPageBreak/>
            <w:t>Metasploit</w:t>
          </w:r>
          <w:proofErr w:type="spellEnd"/>
          <w:r>
            <w:rPr>
              <w:sz w:val="24"/>
              <w:szCs w:val="24"/>
            </w:rPr>
            <w:t xml:space="preserve"> attempt for Apache Version failed</w:t>
          </w:r>
        </w:p>
        <w:p w:rsidR="006E60C3" w:rsidRPr="00F35C26" w:rsidRDefault="006E60C3" w:rsidP="006E60C3">
          <w:pPr>
            <w:pStyle w:val="ListParagraph"/>
            <w:spacing w:after="160" w:line="259" w:lineRule="auto"/>
            <w:ind w:left="1440"/>
            <w:rPr>
              <w:b/>
              <w:sz w:val="24"/>
              <w:szCs w:val="24"/>
            </w:rPr>
          </w:pPr>
        </w:p>
        <w:p w:rsidR="0030089C" w:rsidRDefault="0030089C" w:rsidP="007449B1">
          <w:pPr>
            <w:pStyle w:val="Heading2"/>
          </w:pPr>
          <w:bookmarkStart w:id="6" w:name="_Toc506400511"/>
          <w:r>
            <w:t xml:space="preserve">Server 4: Best Coffee: status </w:t>
          </w:r>
          <w:r w:rsidRPr="00F3611B">
            <w:rPr>
              <w:color w:val="FF0000"/>
            </w:rPr>
            <w:t>FAILED</w:t>
          </w:r>
          <w:bookmarkEnd w:id="6"/>
        </w:p>
        <w:p w:rsidR="0030089C" w:rsidRPr="007F1982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t xml:space="preserve">Hostname </w:t>
          </w:r>
          <w:proofErr w:type="spellStart"/>
          <w:r>
            <w:rPr>
              <w:sz w:val="24"/>
              <w:szCs w:val="24"/>
            </w:rPr>
            <w:t>coffee.ctf</w:t>
          </w:r>
          <w:proofErr w:type="spellEnd"/>
        </w:p>
        <w:p w:rsidR="0030089C" w:rsidRPr="00F3611B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t>IP Address 10.10.10.10</w:t>
          </w:r>
        </w:p>
        <w:p w:rsidR="0030089C" w:rsidRPr="00F3611B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t>NMAP scan open port 80 HTTP, 22 SSH, Apache version 2.4.18</w:t>
          </w:r>
        </w:p>
        <w:p w:rsidR="0030089C" w:rsidRPr="00F3611B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t xml:space="preserve">Investigating </w:t>
          </w:r>
          <w:r w:rsidRPr="00F3611B">
            <w:rPr>
              <w:sz w:val="24"/>
              <w:szCs w:val="24"/>
            </w:rPr>
            <w:t>traversable</w:t>
          </w:r>
          <w:r>
            <w:rPr>
              <w:sz w:val="24"/>
              <w:szCs w:val="24"/>
            </w:rPr>
            <w:t xml:space="preserve"> directory structure</w:t>
          </w:r>
        </w:p>
        <w:p w:rsidR="0030089C" w:rsidRDefault="0030089C" w:rsidP="0030089C">
          <w:pPr>
            <w:pStyle w:val="ListParagraph"/>
            <w:ind w:left="1440"/>
            <w:rPr>
              <w:b/>
              <w:sz w:val="24"/>
              <w:szCs w:val="24"/>
            </w:rPr>
          </w:pPr>
          <w:r>
            <w:rPr>
              <w:noProof/>
              <w:lang w:eastAsia="zh-CN"/>
            </w:rPr>
            <w:drawing>
              <wp:inline distT="0" distB="0" distL="0" distR="0" wp14:anchorId="25CDFA3F" wp14:editId="6A0609B1">
                <wp:extent cx="5068832" cy="3588589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70391" cy="366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0089C" w:rsidRPr="006E60C3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t>Possible RFI/LFI vulnerability</w:t>
          </w:r>
        </w:p>
        <w:p w:rsidR="006E60C3" w:rsidRPr="00F3611B" w:rsidRDefault="006E60C3" w:rsidP="006E60C3">
          <w:pPr>
            <w:pStyle w:val="ListParagraph"/>
            <w:spacing w:after="160" w:line="259" w:lineRule="auto"/>
            <w:ind w:left="1440"/>
            <w:rPr>
              <w:b/>
              <w:sz w:val="24"/>
              <w:szCs w:val="24"/>
            </w:rPr>
          </w:pPr>
        </w:p>
        <w:p w:rsidR="0030089C" w:rsidRDefault="0030089C" w:rsidP="007449B1">
          <w:pPr>
            <w:pStyle w:val="Heading2"/>
          </w:pPr>
          <w:bookmarkStart w:id="7" w:name="_Toc506400512"/>
          <w:r>
            <w:t xml:space="preserve">Server 5: Exploitation: status </w:t>
          </w:r>
          <w:r w:rsidRPr="00F3611B">
            <w:rPr>
              <w:color w:val="FF0000"/>
            </w:rPr>
            <w:t>FAILED</w:t>
          </w:r>
          <w:bookmarkEnd w:id="7"/>
          <w:r>
            <w:t xml:space="preserve"> </w:t>
          </w:r>
        </w:p>
        <w:p w:rsidR="0030089C" w:rsidRPr="001F32DB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t xml:space="preserve">Hostname </w:t>
          </w:r>
          <w:proofErr w:type="spellStart"/>
          <w:r>
            <w:rPr>
              <w:sz w:val="24"/>
              <w:szCs w:val="24"/>
            </w:rPr>
            <w:t>search.ctf</w:t>
          </w:r>
          <w:proofErr w:type="spellEnd"/>
        </w:p>
        <w:p w:rsidR="0030089C" w:rsidRPr="001F32DB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t>IP Address 10.10.10.8</w:t>
          </w:r>
        </w:p>
        <w:p w:rsidR="0030089C" w:rsidRPr="001F32DB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t>NMAP scan open port 80 HTTP, 22 SSH</w:t>
          </w:r>
        </w:p>
        <w:p w:rsidR="0030089C" w:rsidRDefault="0030089C" w:rsidP="0030089C">
          <w:pPr>
            <w:pStyle w:val="ListParagraph"/>
            <w:numPr>
              <w:ilvl w:val="0"/>
              <w:numId w:val="49"/>
            </w:numPr>
            <w:spacing w:after="160" w:line="259" w:lineRule="auto"/>
          </w:pPr>
          <w:proofErr w:type="spellStart"/>
          <w:r>
            <w:t>Dirb</w:t>
          </w:r>
          <w:proofErr w:type="spellEnd"/>
          <w:r>
            <w:t xml:space="preserve"> scan reveals </w:t>
          </w:r>
          <w:hyperlink r:id="rId13" w:history="1">
            <w:r w:rsidRPr="0073263C">
              <w:rPr>
                <w:rStyle w:val="Hyperlink"/>
              </w:rPr>
              <w:t>http://10.10.10.8/search/search.php</w:t>
            </w:r>
          </w:hyperlink>
          <w:r>
            <w:t xml:space="preserve"> to search</w:t>
          </w:r>
        </w:p>
        <w:p w:rsidR="009B141D" w:rsidRPr="00D75471" w:rsidRDefault="0030089C" w:rsidP="00720441">
          <w:pPr>
            <w:pStyle w:val="ListParagraph"/>
            <w:numPr>
              <w:ilvl w:val="0"/>
              <w:numId w:val="49"/>
            </w:numPr>
            <w:spacing w:after="160" w:line="259" w:lineRule="auto"/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t>Attempting injection clue echo system($_GET[‘</w:t>
          </w:r>
          <w:proofErr w:type="spellStart"/>
          <w:r>
            <w:rPr>
              <w:sz w:val="24"/>
              <w:szCs w:val="24"/>
            </w:rPr>
            <w:t>cmd</w:t>
          </w:r>
          <w:proofErr w:type="spellEnd"/>
          <w:r>
            <w:rPr>
              <w:sz w:val="24"/>
              <w:szCs w:val="24"/>
            </w:rPr>
            <w:t>’]);  no luck</w:t>
          </w:r>
        </w:p>
        <w:p w:rsidR="00344459" w:rsidRDefault="00855D80" w:rsidP="00720441">
          <w:pPr>
            <w:rPr>
              <w:szCs w:val="23"/>
              <w:lang w:eastAsia="en-US"/>
            </w:rPr>
          </w:pPr>
        </w:p>
      </w:sdtContent>
    </w:sdt>
    <w:p w:rsidR="007B311E" w:rsidRPr="007B311E" w:rsidRDefault="002E6766" w:rsidP="00EE240D">
      <w:pPr>
        <w:pStyle w:val="Heading1"/>
        <w:rPr>
          <w:lang w:val="en-CA"/>
        </w:rPr>
      </w:pPr>
      <w:bookmarkStart w:id="8" w:name="_Toc506400513"/>
      <w:r>
        <w:rPr>
          <w:lang w:val="en-CA"/>
        </w:rPr>
        <w:t>5</w:t>
      </w:r>
      <w:r w:rsidR="0029657A">
        <w:rPr>
          <w:lang w:val="en-CA"/>
        </w:rPr>
        <w:t xml:space="preserve">. </w:t>
      </w:r>
      <w:r w:rsidR="00D1784B">
        <w:rPr>
          <w:lang w:val="en-CA"/>
        </w:rPr>
        <w:t>Recommandations</w:t>
      </w:r>
      <w:bookmarkEnd w:id="8"/>
    </w:p>
    <w:p w:rsidR="001A385F" w:rsidRDefault="001A385F" w:rsidP="001160B6">
      <w:pPr>
        <w:autoSpaceDE w:val="0"/>
        <w:autoSpaceDN w:val="0"/>
        <w:adjustRightInd w:val="0"/>
        <w:spacing w:after="0" w:line="240" w:lineRule="auto"/>
        <w:ind w:left="634"/>
        <w:rPr>
          <w:rFonts w:cs="Calibri"/>
          <w:color w:val="2F3738"/>
          <w:kern w:val="0"/>
          <w:szCs w:val="23"/>
          <w:lang w:eastAsia="en-US"/>
        </w:rPr>
      </w:pPr>
    </w:p>
    <w:p w:rsidR="00680B7D" w:rsidRDefault="00680B7D" w:rsidP="007322D0">
      <w:pPr>
        <w:ind w:left="720"/>
        <w:rPr>
          <w:sz w:val="24"/>
          <w:szCs w:val="24"/>
        </w:rPr>
      </w:pPr>
      <w:r w:rsidRPr="0001094E">
        <w:rPr>
          <w:b/>
          <w:sz w:val="24"/>
          <w:szCs w:val="24"/>
        </w:rPr>
        <w:t>Server 1:</w:t>
      </w:r>
      <w:r>
        <w:rPr>
          <w:sz w:val="24"/>
          <w:szCs w:val="24"/>
        </w:rPr>
        <w:t xml:space="preserve"> We were able to complete a dictionary attack in relatively little time. Mark needs to secure his password by making it much longer and more complicated</w:t>
      </w:r>
    </w:p>
    <w:p w:rsidR="004F06AD" w:rsidRDefault="00680B7D" w:rsidP="007322D0">
      <w:pPr>
        <w:ind w:left="720"/>
        <w:rPr>
          <w:sz w:val="24"/>
          <w:szCs w:val="24"/>
        </w:rPr>
      </w:pPr>
      <w:r w:rsidRPr="0001094E">
        <w:rPr>
          <w:b/>
          <w:sz w:val="24"/>
          <w:szCs w:val="24"/>
        </w:rPr>
        <w:lastRenderedPageBreak/>
        <w:t>Server2:</w:t>
      </w:r>
      <w:r>
        <w:rPr>
          <w:sz w:val="24"/>
          <w:szCs w:val="24"/>
        </w:rPr>
        <w:t xml:space="preserve"> We were able to dump the SQL tables present on the server. Inputs need to be sanitized in the code to not allow us read or write access</w:t>
      </w:r>
      <w:r w:rsidR="007E6BFA">
        <w:rPr>
          <w:sz w:val="24"/>
          <w:szCs w:val="24"/>
        </w:rPr>
        <w:t>.</w:t>
      </w:r>
      <w:r w:rsidR="004F06AD">
        <w:rPr>
          <w:sz w:val="24"/>
          <w:szCs w:val="24"/>
        </w:rPr>
        <w:t xml:space="preserve"> Least-privilege connection to the database must be enforced so that never connect to the database from a web </w:t>
      </w:r>
      <w:r w:rsidR="00176765">
        <w:rPr>
          <w:sz w:val="24"/>
          <w:szCs w:val="24"/>
        </w:rPr>
        <w:t xml:space="preserve">page </w:t>
      </w:r>
      <w:r w:rsidR="004F06AD">
        <w:rPr>
          <w:sz w:val="24"/>
          <w:szCs w:val="24"/>
        </w:rPr>
        <w:t xml:space="preserve">or web </w:t>
      </w:r>
      <w:r w:rsidR="00176765">
        <w:rPr>
          <w:sz w:val="24"/>
          <w:szCs w:val="24"/>
        </w:rPr>
        <w:t>service</w:t>
      </w:r>
      <w:r w:rsidR="004F06AD">
        <w:rPr>
          <w:sz w:val="24"/>
          <w:szCs w:val="24"/>
        </w:rPr>
        <w:t xml:space="preserve"> as high level administrator account. </w:t>
      </w:r>
      <w:r w:rsidR="007E6BFA">
        <w:rPr>
          <w:sz w:val="24"/>
          <w:szCs w:val="24"/>
        </w:rPr>
        <w:t xml:space="preserve"> </w:t>
      </w:r>
    </w:p>
    <w:p w:rsidR="00680B7D" w:rsidRDefault="007E6BFA" w:rsidP="007322D0">
      <w:pPr>
        <w:ind w:left="720"/>
        <w:rPr>
          <w:sz w:val="24"/>
          <w:szCs w:val="24"/>
        </w:rPr>
      </w:pPr>
      <w:r>
        <w:rPr>
          <w:sz w:val="24"/>
          <w:szCs w:val="24"/>
        </w:rPr>
        <w:t>The user’s input from the web</w:t>
      </w:r>
      <w:r w:rsidR="002F103B">
        <w:rPr>
          <w:sz w:val="24"/>
          <w:szCs w:val="24"/>
        </w:rPr>
        <w:t>page needed to be validated and restrict the Meta</w:t>
      </w:r>
      <w:r w:rsidR="00685585">
        <w:rPr>
          <w:sz w:val="24"/>
          <w:szCs w:val="24"/>
        </w:rPr>
        <w:t>-</w:t>
      </w:r>
      <w:r w:rsidR="002F103B">
        <w:rPr>
          <w:sz w:val="24"/>
          <w:szCs w:val="24"/>
        </w:rPr>
        <w:t xml:space="preserve">character </w:t>
      </w:r>
      <w:r w:rsidR="00B87ED3">
        <w:rPr>
          <w:sz w:val="24"/>
          <w:szCs w:val="24"/>
        </w:rPr>
        <w:t xml:space="preserve">in </w:t>
      </w:r>
      <w:r w:rsidR="002F103B">
        <w:rPr>
          <w:sz w:val="24"/>
          <w:szCs w:val="24"/>
        </w:rPr>
        <w:t>input fields such as “*”</w:t>
      </w:r>
      <w:r w:rsidR="00685585">
        <w:rPr>
          <w:sz w:val="24"/>
          <w:szCs w:val="24"/>
        </w:rPr>
        <w:t xml:space="preserve"> for SQL statement</w:t>
      </w:r>
      <w:r w:rsidR="002F103B">
        <w:rPr>
          <w:sz w:val="24"/>
          <w:szCs w:val="24"/>
        </w:rPr>
        <w:t xml:space="preserve">. Use </w:t>
      </w:r>
      <w:r>
        <w:rPr>
          <w:sz w:val="24"/>
          <w:szCs w:val="24"/>
        </w:rPr>
        <w:t>parameterized</w:t>
      </w:r>
      <w:r w:rsidR="00362289">
        <w:rPr>
          <w:sz w:val="24"/>
          <w:szCs w:val="24"/>
        </w:rPr>
        <w:t>/or prepared</w:t>
      </w:r>
      <w:r>
        <w:rPr>
          <w:sz w:val="24"/>
          <w:szCs w:val="24"/>
        </w:rPr>
        <w:t xml:space="preserve"> SQL statement construction</w:t>
      </w:r>
      <w:r w:rsidR="002F103B">
        <w:rPr>
          <w:sz w:val="24"/>
          <w:szCs w:val="24"/>
        </w:rPr>
        <w:t xml:space="preserve"> to avoid the SQL injections.</w:t>
      </w:r>
      <w:r>
        <w:rPr>
          <w:sz w:val="24"/>
          <w:szCs w:val="24"/>
        </w:rPr>
        <w:t xml:space="preserve">  </w:t>
      </w:r>
    </w:p>
    <w:p w:rsidR="00680B7D" w:rsidRDefault="00680B7D" w:rsidP="007322D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Server3: </w:t>
      </w:r>
      <w:r w:rsidR="008D325D">
        <w:rPr>
          <w:sz w:val="24"/>
          <w:szCs w:val="24"/>
        </w:rPr>
        <w:t>Even though we did have the time to successfully execute our actions but the observation of</w:t>
      </w:r>
      <w:r w:rsidR="008D325D">
        <w:rPr>
          <w:sz w:val="24"/>
          <w:szCs w:val="24"/>
        </w:rPr>
        <w:t xml:space="preserve"> </w:t>
      </w:r>
      <w:r w:rsidR="00741441">
        <w:rPr>
          <w:sz w:val="24"/>
          <w:szCs w:val="24"/>
        </w:rPr>
        <w:t xml:space="preserve">the vulnerabilities in </w:t>
      </w:r>
      <w:r w:rsidR="008D325D">
        <w:rPr>
          <w:sz w:val="24"/>
          <w:szCs w:val="24"/>
        </w:rPr>
        <w:t>apache server version out of dated (</w:t>
      </w:r>
      <w:r w:rsidR="00695E79">
        <w:rPr>
          <w:sz w:val="24"/>
          <w:szCs w:val="24"/>
        </w:rPr>
        <w:t>latest</w:t>
      </w:r>
      <w:r w:rsidR="008D325D">
        <w:rPr>
          <w:sz w:val="24"/>
          <w:szCs w:val="24"/>
        </w:rPr>
        <w:t xml:space="preserve"> version 2.4.29)</w:t>
      </w:r>
      <w:r w:rsidR="00741441">
        <w:rPr>
          <w:sz w:val="24"/>
          <w:szCs w:val="24"/>
        </w:rPr>
        <w:t xml:space="preserve"> and CGI-bin directory exposure could cause potential </w:t>
      </w:r>
      <w:r w:rsidR="00C615C4">
        <w:rPr>
          <w:sz w:val="24"/>
          <w:szCs w:val="24"/>
        </w:rPr>
        <w:t>Denial of Service (</w:t>
      </w:r>
      <w:r w:rsidR="00741441">
        <w:rPr>
          <w:sz w:val="24"/>
          <w:szCs w:val="24"/>
        </w:rPr>
        <w:t>DOS</w:t>
      </w:r>
      <w:r w:rsidR="00C615C4">
        <w:rPr>
          <w:sz w:val="24"/>
          <w:szCs w:val="24"/>
        </w:rPr>
        <w:t>)</w:t>
      </w:r>
      <w:r w:rsidR="00741441">
        <w:rPr>
          <w:sz w:val="24"/>
          <w:szCs w:val="24"/>
        </w:rPr>
        <w:t xml:space="preserve"> attacks.</w:t>
      </w:r>
      <w:r w:rsidR="00AC48CF">
        <w:rPr>
          <w:sz w:val="24"/>
          <w:szCs w:val="24"/>
        </w:rPr>
        <w:t xml:space="preserve"> </w:t>
      </w:r>
      <w:r w:rsidR="003E2A40">
        <w:rPr>
          <w:sz w:val="24"/>
          <w:szCs w:val="24"/>
        </w:rPr>
        <w:t xml:space="preserve">So this server needs to be hardened and correctly </w:t>
      </w:r>
      <w:r w:rsidR="00622C40">
        <w:rPr>
          <w:sz w:val="24"/>
          <w:szCs w:val="24"/>
        </w:rPr>
        <w:t xml:space="preserve">configured to mitigate the </w:t>
      </w:r>
      <w:r w:rsidR="0004197B">
        <w:rPr>
          <w:sz w:val="24"/>
          <w:szCs w:val="24"/>
        </w:rPr>
        <w:t>potential</w:t>
      </w:r>
      <w:r w:rsidR="00622C40">
        <w:rPr>
          <w:sz w:val="24"/>
          <w:szCs w:val="24"/>
        </w:rPr>
        <w:t xml:space="preserve"> </w:t>
      </w:r>
      <w:r w:rsidR="0004197B">
        <w:rPr>
          <w:sz w:val="24"/>
          <w:szCs w:val="24"/>
        </w:rPr>
        <w:t>attacks.</w:t>
      </w:r>
      <w:r w:rsidR="003E2A40">
        <w:rPr>
          <w:sz w:val="24"/>
          <w:szCs w:val="24"/>
        </w:rPr>
        <w:t xml:space="preserve"> </w:t>
      </w:r>
    </w:p>
    <w:p w:rsidR="00680B7D" w:rsidRDefault="008E382A" w:rsidP="007322D0">
      <w:pPr>
        <w:ind w:left="720"/>
        <w:rPr>
          <w:sz w:val="24"/>
          <w:szCs w:val="24"/>
        </w:rPr>
      </w:pPr>
      <w:r>
        <w:rPr>
          <w:sz w:val="24"/>
          <w:szCs w:val="24"/>
        </w:rPr>
        <w:t>Server4:</w:t>
      </w:r>
      <w:r w:rsidR="00BE2A41">
        <w:rPr>
          <w:sz w:val="24"/>
          <w:szCs w:val="24"/>
        </w:rPr>
        <w:t xml:space="preserve"> Even though we did have the time to successfully execute our actions but the observation of the vulnerabilities</w:t>
      </w:r>
      <w:r w:rsidR="000F063F">
        <w:rPr>
          <w:sz w:val="24"/>
          <w:szCs w:val="24"/>
        </w:rPr>
        <w:t xml:space="preserve"> in apache server version out of dated (latest version 2.4.29)</w:t>
      </w:r>
      <w:r w:rsidR="00095FF9">
        <w:rPr>
          <w:sz w:val="24"/>
          <w:szCs w:val="24"/>
        </w:rPr>
        <w:t xml:space="preserve"> and web site map exposure</w:t>
      </w:r>
      <w:r w:rsidR="0059540A">
        <w:rPr>
          <w:sz w:val="24"/>
          <w:szCs w:val="24"/>
        </w:rPr>
        <w:t xml:space="preserve"> indicated the web server misconfigured and </w:t>
      </w:r>
      <w:proofErr w:type="spellStart"/>
      <w:r w:rsidR="0059540A">
        <w:rPr>
          <w:sz w:val="24"/>
          <w:szCs w:val="24"/>
        </w:rPr>
        <w:t>index.</w:t>
      </w:r>
      <w:r w:rsidR="00FD6688">
        <w:rPr>
          <w:sz w:val="24"/>
          <w:szCs w:val="24"/>
        </w:rPr>
        <w:t>php</w:t>
      </w:r>
      <w:proofErr w:type="spellEnd"/>
      <w:r w:rsidR="00FD6688">
        <w:rPr>
          <w:sz w:val="24"/>
          <w:szCs w:val="24"/>
        </w:rPr>
        <w:t xml:space="preserve"> page maybe</w:t>
      </w:r>
      <w:r w:rsidR="0059540A">
        <w:rPr>
          <w:sz w:val="24"/>
          <w:szCs w:val="24"/>
        </w:rPr>
        <w:t xml:space="preserve"> missing</w:t>
      </w:r>
      <w:r w:rsidR="00FD6688">
        <w:rPr>
          <w:sz w:val="24"/>
          <w:szCs w:val="24"/>
        </w:rPr>
        <w:t xml:space="preserve"> or crashed</w:t>
      </w:r>
      <w:r w:rsidR="00784666">
        <w:rPr>
          <w:sz w:val="24"/>
          <w:szCs w:val="24"/>
        </w:rPr>
        <w:t xml:space="preserve">. The Apache server need to be patched and configured correctly. </w:t>
      </w:r>
      <w:r w:rsidR="0059540A">
        <w:rPr>
          <w:sz w:val="24"/>
          <w:szCs w:val="24"/>
        </w:rPr>
        <w:t xml:space="preserve">  </w:t>
      </w:r>
      <w:r w:rsidR="00095FF9">
        <w:rPr>
          <w:sz w:val="24"/>
          <w:szCs w:val="24"/>
        </w:rPr>
        <w:t xml:space="preserve"> </w:t>
      </w:r>
      <w:r w:rsidR="00933E9F">
        <w:rPr>
          <w:sz w:val="24"/>
          <w:szCs w:val="24"/>
        </w:rPr>
        <w:t xml:space="preserve"> </w:t>
      </w:r>
    </w:p>
    <w:p w:rsidR="00680B7D" w:rsidRPr="0040480C" w:rsidRDefault="004812A7" w:rsidP="007322D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Server5: </w:t>
      </w:r>
      <w:r w:rsidR="00B738E3">
        <w:rPr>
          <w:sz w:val="24"/>
          <w:szCs w:val="24"/>
        </w:rPr>
        <w:t xml:space="preserve">Even though we did have the time to successfully execute our actions but the observation of </w:t>
      </w:r>
      <w:r>
        <w:rPr>
          <w:sz w:val="24"/>
          <w:szCs w:val="24"/>
        </w:rPr>
        <w:t xml:space="preserve">Get command </w:t>
      </w:r>
      <w:r w:rsidR="0009792C">
        <w:rPr>
          <w:sz w:val="24"/>
          <w:szCs w:val="24"/>
        </w:rPr>
        <w:t xml:space="preserve">i.e. </w:t>
      </w:r>
      <w:proofErr w:type="gramStart"/>
      <w:r w:rsidR="0009792C">
        <w:rPr>
          <w:sz w:val="24"/>
          <w:szCs w:val="24"/>
        </w:rPr>
        <w:t>System(</w:t>
      </w:r>
      <w:proofErr w:type="gramEnd"/>
      <w:r w:rsidR="0009792C">
        <w:rPr>
          <w:sz w:val="24"/>
          <w:szCs w:val="24"/>
        </w:rPr>
        <w:t>$_GET[‘</w:t>
      </w:r>
      <w:proofErr w:type="spellStart"/>
      <w:r w:rsidR="0009792C">
        <w:rPr>
          <w:sz w:val="24"/>
          <w:szCs w:val="24"/>
        </w:rPr>
        <w:t>cmd</w:t>
      </w:r>
      <w:proofErr w:type="spellEnd"/>
      <w:r w:rsidR="0009792C">
        <w:rPr>
          <w:sz w:val="24"/>
          <w:szCs w:val="24"/>
        </w:rPr>
        <w:t xml:space="preserve">’]) </w:t>
      </w:r>
      <w:r w:rsidR="00B738E3">
        <w:rPr>
          <w:sz w:val="24"/>
          <w:szCs w:val="24"/>
        </w:rPr>
        <w:t>in script</w:t>
      </w:r>
      <w:r>
        <w:rPr>
          <w:sz w:val="24"/>
          <w:szCs w:val="24"/>
        </w:rPr>
        <w:t xml:space="preserve"> indicated the vulnerability that the user’s inputs can be directly executed with any validations on server side.</w:t>
      </w:r>
      <w:r w:rsidR="00A46ADB">
        <w:rPr>
          <w:sz w:val="24"/>
          <w:szCs w:val="24"/>
        </w:rPr>
        <w:t xml:space="preserve"> The user input field need to be validated.</w:t>
      </w:r>
      <w:r>
        <w:rPr>
          <w:sz w:val="24"/>
          <w:szCs w:val="24"/>
        </w:rPr>
        <w:t xml:space="preserve">   </w:t>
      </w:r>
    </w:p>
    <w:p w:rsidR="00DF0744" w:rsidRDefault="00DF0744" w:rsidP="001538B0">
      <w:pPr>
        <w:rPr>
          <w:color w:val="000000" w:themeColor="text1"/>
        </w:rPr>
      </w:pPr>
    </w:p>
    <w:p w:rsidR="00DF0744" w:rsidRDefault="00DF0744" w:rsidP="001538B0">
      <w:pPr>
        <w:rPr>
          <w:color w:val="000000" w:themeColor="text1"/>
        </w:rPr>
      </w:pPr>
    </w:p>
    <w:p w:rsidR="00DF0744" w:rsidRDefault="00DF0744" w:rsidP="001538B0">
      <w:pPr>
        <w:rPr>
          <w:color w:val="000000" w:themeColor="text1"/>
        </w:rPr>
      </w:pPr>
    </w:p>
    <w:p w:rsidR="009770A7" w:rsidRPr="009323BB" w:rsidRDefault="009770A7" w:rsidP="009323BB">
      <w:pPr>
        <w:autoSpaceDE w:val="0"/>
        <w:autoSpaceDN w:val="0"/>
        <w:adjustRightInd w:val="0"/>
        <w:spacing w:after="0" w:line="240" w:lineRule="auto"/>
        <w:rPr>
          <w:rFonts w:cs="NimbusSanL-Regu"/>
          <w:kern w:val="0"/>
          <w:szCs w:val="23"/>
          <w:lang w:eastAsia="en-US"/>
        </w:rPr>
      </w:pPr>
    </w:p>
    <w:sectPr w:rsidR="009770A7" w:rsidRPr="009323BB" w:rsidSect="001E045E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D80" w:rsidRDefault="00855D80">
      <w:pPr>
        <w:spacing w:after="0" w:line="240" w:lineRule="auto"/>
      </w:pPr>
      <w:r>
        <w:separator/>
      </w:r>
    </w:p>
  </w:endnote>
  <w:endnote w:type="continuationSeparator" w:id="0">
    <w:p w:rsidR="00855D80" w:rsidRDefault="00855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eGothic-Bold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altName w:val="MS Gothic"/>
    <w:charset w:val="80"/>
    <w:family w:val="swiss"/>
    <w:pitch w:val="variable"/>
    <w:sig w:usb0="E00002FF" w:usb1="6AC7FDFB" w:usb2="00000012" w:usb3="00000000" w:csb0="0002009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2F5" w:rsidRDefault="002762F5"/>
  <w:p w:rsidR="002762F5" w:rsidRDefault="002762F5"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593D64">
      <w:rPr>
        <w:noProof/>
        <w:sz w:val="24"/>
        <w:szCs w:val="24"/>
      </w:rPr>
      <w:t>16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2F5" w:rsidRDefault="002762F5"/>
  <w:p w:rsidR="002762F5" w:rsidRDefault="002762F5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17888" w:rsidRPr="00617888">
      <w:rPr>
        <w:noProof/>
        <w:sz w:val="24"/>
        <w:szCs w:val="24"/>
      </w:rPr>
      <w:t>4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D80" w:rsidRDefault="00855D80">
      <w:pPr>
        <w:spacing w:after="0" w:line="240" w:lineRule="auto"/>
      </w:pPr>
      <w:r>
        <w:separator/>
      </w:r>
    </w:p>
  </w:footnote>
  <w:footnote w:type="continuationSeparator" w:id="0">
    <w:p w:rsidR="00855D80" w:rsidRDefault="00855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2F5" w:rsidRDefault="00855D80">
    <w:pPr>
      <w:pStyle w:val="HeaderEven"/>
    </w:pPr>
    <w:sdt>
      <w:sdtPr>
        <w:alias w:val="Title"/>
        <w:id w:val="-166407184"/>
        <w:placeholder>
          <w:docPart w:val="B1142408D9DD4A85B34AC98FC74C6DB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D298D">
          <w:t xml:space="preserve">Security Assessment Report 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2F5" w:rsidRDefault="00855D80">
    <w:pPr>
      <w:pStyle w:val="HeaderOdd"/>
    </w:pPr>
    <w:sdt>
      <w:sdtPr>
        <w:alias w:val="Title"/>
        <w:id w:val="171541320"/>
        <w:placeholder>
          <w:docPart w:val="B1142408D9DD4A85B34AC98FC74C6DB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D298D">
          <w:t xml:space="preserve">Security Assessment Report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00502390"/>
    <w:multiLevelType w:val="hybridMultilevel"/>
    <w:tmpl w:val="1930B61C"/>
    <w:lvl w:ilvl="0" w:tplc="F42E4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4E406">
      <w:start w:val="15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07DE0">
      <w:start w:val="15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7CC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2CE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704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DCE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52A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5AD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1AE208E"/>
    <w:multiLevelType w:val="hybridMultilevel"/>
    <w:tmpl w:val="EC54F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532205"/>
    <w:multiLevelType w:val="hybridMultilevel"/>
    <w:tmpl w:val="61B49E30"/>
    <w:lvl w:ilvl="0" w:tplc="6568DF12">
      <w:start w:val="2"/>
      <w:numFmt w:val="bullet"/>
      <w:lvlText w:val="-"/>
      <w:lvlJc w:val="left"/>
      <w:pPr>
        <w:ind w:left="1080" w:hanging="360"/>
      </w:pPr>
      <w:rPr>
        <w:rFonts w:ascii="Tw Cen MT" w:eastAsiaTheme="minorHAnsi" w:hAnsi="Tw Cen MT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99963CC"/>
    <w:multiLevelType w:val="multilevel"/>
    <w:tmpl w:val="FACAB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A994577"/>
    <w:multiLevelType w:val="hybridMultilevel"/>
    <w:tmpl w:val="33D87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B9F7E30"/>
    <w:multiLevelType w:val="hybridMultilevel"/>
    <w:tmpl w:val="EC54F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FB38DE"/>
    <w:multiLevelType w:val="hybridMultilevel"/>
    <w:tmpl w:val="953EDE10"/>
    <w:lvl w:ilvl="0" w:tplc="877C3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ACA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32F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AD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A47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84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A44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A9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D49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03A3A18"/>
    <w:multiLevelType w:val="hybridMultilevel"/>
    <w:tmpl w:val="DB6421AA"/>
    <w:lvl w:ilvl="0" w:tplc="E0A0FA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41C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DCB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1EF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AB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F60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3AA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C4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4AD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5639EB"/>
    <w:multiLevelType w:val="hybridMultilevel"/>
    <w:tmpl w:val="1494F362"/>
    <w:lvl w:ilvl="0" w:tplc="BFB64F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B0AB7"/>
    <w:multiLevelType w:val="hybridMultilevel"/>
    <w:tmpl w:val="485C3F3A"/>
    <w:lvl w:ilvl="0" w:tplc="E5AC9684">
      <w:numFmt w:val="bullet"/>
      <w:lvlText w:val="-"/>
      <w:lvlJc w:val="left"/>
      <w:pPr>
        <w:ind w:left="720" w:hanging="360"/>
      </w:pPr>
      <w:rPr>
        <w:rFonts w:ascii="Tw Cen MT" w:eastAsiaTheme="minorHAnsi" w:hAnsi="Tw Cen MT" w:cs="Arial" w:hint="default"/>
      </w:rPr>
    </w:lvl>
    <w:lvl w:ilvl="1" w:tplc="0290A4FA">
      <w:numFmt w:val="bullet"/>
      <w:lvlText w:val="•"/>
      <w:lvlJc w:val="left"/>
      <w:pPr>
        <w:ind w:left="1440" w:hanging="360"/>
      </w:pPr>
      <w:rPr>
        <w:rFonts w:ascii="Tw Cen MT" w:eastAsiaTheme="minorHAnsi" w:hAnsi="Tw Cen MT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FD1ABD"/>
    <w:multiLevelType w:val="hybridMultilevel"/>
    <w:tmpl w:val="FC62B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402F5F"/>
    <w:multiLevelType w:val="hybridMultilevel"/>
    <w:tmpl w:val="396AF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595452"/>
    <w:multiLevelType w:val="hybridMultilevel"/>
    <w:tmpl w:val="43662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DC2406"/>
    <w:multiLevelType w:val="hybridMultilevel"/>
    <w:tmpl w:val="E53A6DD8"/>
    <w:lvl w:ilvl="0" w:tplc="EBACDF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22B109AB"/>
    <w:multiLevelType w:val="hybridMultilevel"/>
    <w:tmpl w:val="EC54F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562AA9"/>
    <w:multiLevelType w:val="hybridMultilevel"/>
    <w:tmpl w:val="EC54F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9100F4"/>
    <w:multiLevelType w:val="hybridMultilevel"/>
    <w:tmpl w:val="A2D43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7D542AF"/>
    <w:multiLevelType w:val="hybridMultilevel"/>
    <w:tmpl w:val="CB0C1EAC"/>
    <w:lvl w:ilvl="0" w:tplc="381A8A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2AD15BE5"/>
    <w:multiLevelType w:val="hybridMultilevel"/>
    <w:tmpl w:val="4C50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2D346BF1"/>
    <w:multiLevelType w:val="hybridMultilevel"/>
    <w:tmpl w:val="AD32CB98"/>
    <w:lvl w:ilvl="0" w:tplc="19228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345766">
      <w:start w:val="15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B86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A8B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61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40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E8B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D8D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D24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2EC276E2"/>
    <w:multiLevelType w:val="hybridMultilevel"/>
    <w:tmpl w:val="EC54F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D42606"/>
    <w:multiLevelType w:val="multilevel"/>
    <w:tmpl w:val="FA647C2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0043681"/>
    <w:multiLevelType w:val="hybridMultilevel"/>
    <w:tmpl w:val="A5203FD8"/>
    <w:lvl w:ilvl="0" w:tplc="A4CA7B1E">
      <w:start w:val="19"/>
      <w:numFmt w:val="bullet"/>
      <w:lvlText w:val="-"/>
      <w:lvlJc w:val="left"/>
      <w:pPr>
        <w:ind w:left="720" w:hanging="360"/>
      </w:pPr>
      <w:rPr>
        <w:rFonts w:ascii="Tw Cen MT" w:eastAsiaTheme="minorHAnsi" w:hAnsi="Tw Cen MT" w:cs="TradeGothic-BoldObliq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C17C41"/>
    <w:multiLevelType w:val="hybridMultilevel"/>
    <w:tmpl w:val="EC54F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03709D"/>
    <w:multiLevelType w:val="hybridMultilevel"/>
    <w:tmpl w:val="EC54F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F059B0"/>
    <w:multiLevelType w:val="hybridMultilevel"/>
    <w:tmpl w:val="FDAAE5E8"/>
    <w:lvl w:ilvl="0" w:tplc="8ACC2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DAB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F28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622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D86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1CE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4E4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E68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109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3A6447C0"/>
    <w:multiLevelType w:val="hybridMultilevel"/>
    <w:tmpl w:val="EC54F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E376EE"/>
    <w:multiLevelType w:val="hybridMultilevel"/>
    <w:tmpl w:val="FE689F86"/>
    <w:lvl w:ilvl="0" w:tplc="D52A36EA">
      <w:start w:val="5"/>
      <w:numFmt w:val="bullet"/>
      <w:lvlText w:val="-"/>
      <w:lvlJc w:val="left"/>
      <w:pPr>
        <w:ind w:left="720" w:hanging="360"/>
      </w:pPr>
      <w:rPr>
        <w:rFonts w:ascii="Tw Cen MT" w:eastAsiaTheme="minorHAnsi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CA5B33"/>
    <w:multiLevelType w:val="hybridMultilevel"/>
    <w:tmpl w:val="0BE6F1C4"/>
    <w:lvl w:ilvl="0" w:tplc="6B260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227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2CE7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DEB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F4A8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2A6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58F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C82C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E23F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6F50CE"/>
    <w:multiLevelType w:val="hybridMultilevel"/>
    <w:tmpl w:val="EC54F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711C7D"/>
    <w:multiLevelType w:val="hybridMultilevel"/>
    <w:tmpl w:val="EC54F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DD521CF"/>
    <w:multiLevelType w:val="hybridMultilevel"/>
    <w:tmpl w:val="1494F362"/>
    <w:lvl w:ilvl="0" w:tplc="BFB64F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577240"/>
    <w:multiLevelType w:val="hybridMultilevel"/>
    <w:tmpl w:val="AC1ADF8A"/>
    <w:lvl w:ilvl="0" w:tplc="F1D285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576532"/>
    <w:multiLevelType w:val="hybridMultilevel"/>
    <w:tmpl w:val="C36ECAF4"/>
    <w:lvl w:ilvl="0" w:tplc="1206D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6C45485"/>
    <w:multiLevelType w:val="hybridMultilevel"/>
    <w:tmpl w:val="65BEC97A"/>
    <w:lvl w:ilvl="0" w:tplc="E9F88C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410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DA86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08DE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F43C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1412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C87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D2E9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4A4F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A101CA"/>
    <w:multiLevelType w:val="hybridMultilevel"/>
    <w:tmpl w:val="B5AE4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116554C"/>
    <w:multiLevelType w:val="hybridMultilevel"/>
    <w:tmpl w:val="1494F362"/>
    <w:lvl w:ilvl="0" w:tplc="BFB64F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1213B2"/>
    <w:multiLevelType w:val="multilevel"/>
    <w:tmpl w:val="8E4EE9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4" w15:restartNumberingAfterBreak="0">
    <w:nsid w:val="662F75C9"/>
    <w:multiLevelType w:val="hybridMultilevel"/>
    <w:tmpl w:val="0248C064"/>
    <w:lvl w:ilvl="0" w:tplc="6AF6BB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226BE2">
      <w:start w:val="1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E493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C617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1A9C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92D5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A021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5468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4A65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5873F2"/>
    <w:multiLevelType w:val="hybridMultilevel"/>
    <w:tmpl w:val="CA3E5D9A"/>
    <w:lvl w:ilvl="0" w:tplc="35E88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26607A">
      <w:start w:val="2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43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AA6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A6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9CB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DAA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86D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AC2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6BCB160A"/>
    <w:multiLevelType w:val="hybridMultilevel"/>
    <w:tmpl w:val="4AE8F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C1F2345"/>
    <w:multiLevelType w:val="hybridMultilevel"/>
    <w:tmpl w:val="EC54F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C4868"/>
    <w:multiLevelType w:val="hybridMultilevel"/>
    <w:tmpl w:val="C2A84324"/>
    <w:lvl w:ilvl="0" w:tplc="6B24E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96B62ED"/>
    <w:multiLevelType w:val="hybridMultilevel"/>
    <w:tmpl w:val="CF8246E8"/>
    <w:lvl w:ilvl="0" w:tplc="A560F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AC700C">
      <w:start w:val="15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47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63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EB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00B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7CE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14C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7AC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2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7"/>
  </w:num>
  <w:num w:numId="8">
    <w:abstractNumId w:val="7"/>
  </w:num>
  <w:num w:numId="9">
    <w:abstractNumId w:val="12"/>
  </w:num>
  <w:num w:numId="10">
    <w:abstractNumId w:val="13"/>
  </w:num>
  <w:num w:numId="11">
    <w:abstractNumId w:val="44"/>
  </w:num>
  <w:num w:numId="12">
    <w:abstractNumId w:val="20"/>
  </w:num>
  <w:num w:numId="13">
    <w:abstractNumId w:val="8"/>
  </w:num>
  <w:num w:numId="14">
    <w:abstractNumId w:val="31"/>
  </w:num>
  <w:num w:numId="15">
    <w:abstractNumId w:val="40"/>
  </w:num>
  <w:num w:numId="16">
    <w:abstractNumId w:val="34"/>
  </w:num>
  <w:num w:numId="17">
    <w:abstractNumId w:val="11"/>
  </w:num>
  <w:num w:numId="18">
    <w:abstractNumId w:val="45"/>
  </w:num>
  <w:num w:numId="19">
    <w:abstractNumId w:val="41"/>
  </w:num>
  <w:num w:numId="20">
    <w:abstractNumId w:val="48"/>
  </w:num>
  <w:num w:numId="21">
    <w:abstractNumId w:val="38"/>
  </w:num>
  <w:num w:numId="22">
    <w:abstractNumId w:val="10"/>
  </w:num>
  <w:num w:numId="23">
    <w:abstractNumId w:val="14"/>
  </w:num>
  <w:num w:numId="24">
    <w:abstractNumId w:val="23"/>
  </w:num>
  <w:num w:numId="25">
    <w:abstractNumId w:val="43"/>
  </w:num>
  <w:num w:numId="26">
    <w:abstractNumId w:val="6"/>
  </w:num>
  <w:num w:numId="27">
    <w:abstractNumId w:val="28"/>
  </w:num>
  <w:num w:numId="28">
    <w:abstractNumId w:val="39"/>
  </w:num>
  <w:num w:numId="29">
    <w:abstractNumId w:val="29"/>
  </w:num>
  <w:num w:numId="30">
    <w:abstractNumId w:val="30"/>
  </w:num>
  <w:num w:numId="31">
    <w:abstractNumId w:val="36"/>
  </w:num>
  <w:num w:numId="32">
    <w:abstractNumId w:val="18"/>
  </w:num>
  <w:num w:numId="33">
    <w:abstractNumId w:val="47"/>
  </w:num>
  <w:num w:numId="34">
    <w:abstractNumId w:val="26"/>
  </w:num>
  <w:num w:numId="35">
    <w:abstractNumId w:val="32"/>
  </w:num>
  <w:num w:numId="36">
    <w:abstractNumId w:val="5"/>
  </w:num>
  <w:num w:numId="37">
    <w:abstractNumId w:val="35"/>
  </w:num>
  <w:num w:numId="38">
    <w:abstractNumId w:val="9"/>
  </w:num>
  <w:num w:numId="39">
    <w:abstractNumId w:val="19"/>
  </w:num>
  <w:num w:numId="40">
    <w:abstractNumId w:val="4"/>
  </w:num>
  <w:num w:numId="41">
    <w:abstractNumId w:val="25"/>
  </w:num>
  <w:num w:numId="42">
    <w:abstractNumId w:val="49"/>
  </w:num>
  <w:num w:numId="43">
    <w:abstractNumId w:val="15"/>
  </w:num>
  <w:num w:numId="44">
    <w:abstractNumId w:val="16"/>
  </w:num>
  <w:num w:numId="45">
    <w:abstractNumId w:val="46"/>
  </w:num>
  <w:num w:numId="46">
    <w:abstractNumId w:val="17"/>
  </w:num>
  <w:num w:numId="47">
    <w:abstractNumId w:val="37"/>
  </w:num>
  <w:num w:numId="48">
    <w:abstractNumId w:val="42"/>
  </w:num>
  <w:num w:numId="49">
    <w:abstractNumId w:val="21"/>
  </w:num>
  <w:num w:numId="50">
    <w:abstractNumId w:val="3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DateAndTime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EF"/>
    <w:rsid w:val="0000026D"/>
    <w:rsid w:val="000004D6"/>
    <w:rsid w:val="000013A0"/>
    <w:rsid w:val="00002211"/>
    <w:rsid w:val="000022DE"/>
    <w:rsid w:val="00002F09"/>
    <w:rsid w:val="0000319F"/>
    <w:rsid w:val="0000349D"/>
    <w:rsid w:val="00004F3C"/>
    <w:rsid w:val="00005717"/>
    <w:rsid w:val="00006B0B"/>
    <w:rsid w:val="0001094E"/>
    <w:rsid w:val="0001094F"/>
    <w:rsid w:val="00010D2E"/>
    <w:rsid w:val="000112E5"/>
    <w:rsid w:val="00011BEC"/>
    <w:rsid w:val="00012707"/>
    <w:rsid w:val="00012989"/>
    <w:rsid w:val="000133BD"/>
    <w:rsid w:val="00013437"/>
    <w:rsid w:val="000139DD"/>
    <w:rsid w:val="00013E95"/>
    <w:rsid w:val="000154DE"/>
    <w:rsid w:val="00015C7C"/>
    <w:rsid w:val="00016EEE"/>
    <w:rsid w:val="00016F0A"/>
    <w:rsid w:val="00020772"/>
    <w:rsid w:val="0002150C"/>
    <w:rsid w:val="0002219A"/>
    <w:rsid w:val="00022A19"/>
    <w:rsid w:val="00022B76"/>
    <w:rsid w:val="000230FE"/>
    <w:rsid w:val="00023132"/>
    <w:rsid w:val="00023334"/>
    <w:rsid w:val="000238B8"/>
    <w:rsid w:val="00023FE7"/>
    <w:rsid w:val="00024CEE"/>
    <w:rsid w:val="00026220"/>
    <w:rsid w:val="00026991"/>
    <w:rsid w:val="00026A1E"/>
    <w:rsid w:val="00026ED9"/>
    <w:rsid w:val="00027116"/>
    <w:rsid w:val="00027C38"/>
    <w:rsid w:val="000303F2"/>
    <w:rsid w:val="00030C08"/>
    <w:rsid w:val="0003299C"/>
    <w:rsid w:val="00032C3A"/>
    <w:rsid w:val="00033489"/>
    <w:rsid w:val="0003358A"/>
    <w:rsid w:val="000341A8"/>
    <w:rsid w:val="00034442"/>
    <w:rsid w:val="00035B6F"/>
    <w:rsid w:val="00036190"/>
    <w:rsid w:val="00036BD7"/>
    <w:rsid w:val="0003769C"/>
    <w:rsid w:val="000377A8"/>
    <w:rsid w:val="000407D4"/>
    <w:rsid w:val="00040BA6"/>
    <w:rsid w:val="0004197B"/>
    <w:rsid w:val="00041B2C"/>
    <w:rsid w:val="00041C44"/>
    <w:rsid w:val="00042D14"/>
    <w:rsid w:val="00043220"/>
    <w:rsid w:val="000442B7"/>
    <w:rsid w:val="000447B4"/>
    <w:rsid w:val="00045595"/>
    <w:rsid w:val="000460D0"/>
    <w:rsid w:val="000465D2"/>
    <w:rsid w:val="000466F1"/>
    <w:rsid w:val="00046785"/>
    <w:rsid w:val="00046AA4"/>
    <w:rsid w:val="000517C6"/>
    <w:rsid w:val="000518E5"/>
    <w:rsid w:val="00051A25"/>
    <w:rsid w:val="000524CB"/>
    <w:rsid w:val="000536DA"/>
    <w:rsid w:val="00053845"/>
    <w:rsid w:val="000546DF"/>
    <w:rsid w:val="000546F3"/>
    <w:rsid w:val="000566BB"/>
    <w:rsid w:val="0006089A"/>
    <w:rsid w:val="00061E45"/>
    <w:rsid w:val="00063089"/>
    <w:rsid w:val="0006318D"/>
    <w:rsid w:val="000633B3"/>
    <w:rsid w:val="000640D5"/>
    <w:rsid w:val="000643F5"/>
    <w:rsid w:val="00064BBD"/>
    <w:rsid w:val="0007169E"/>
    <w:rsid w:val="00071D05"/>
    <w:rsid w:val="00072AA1"/>
    <w:rsid w:val="00072E13"/>
    <w:rsid w:val="000730BD"/>
    <w:rsid w:val="00074414"/>
    <w:rsid w:val="00074BC3"/>
    <w:rsid w:val="00074E67"/>
    <w:rsid w:val="00075E39"/>
    <w:rsid w:val="00076183"/>
    <w:rsid w:val="000761D5"/>
    <w:rsid w:val="00077CA7"/>
    <w:rsid w:val="00077DBA"/>
    <w:rsid w:val="00082161"/>
    <w:rsid w:val="00083214"/>
    <w:rsid w:val="000844E7"/>
    <w:rsid w:val="00084D4F"/>
    <w:rsid w:val="000869EF"/>
    <w:rsid w:val="00086B2A"/>
    <w:rsid w:val="00087E7F"/>
    <w:rsid w:val="00090571"/>
    <w:rsid w:val="00090CAE"/>
    <w:rsid w:val="00091BF9"/>
    <w:rsid w:val="00093394"/>
    <w:rsid w:val="00093B87"/>
    <w:rsid w:val="0009491C"/>
    <w:rsid w:val="00095FF9"/>
    <w:rsid w:val="0009681E"/>
    <w:rsid w:val="00097622"/>
    <w:rsid w:val="0009792C"/>
    <w:rsid w:val="000A0080"/>
    <w:rsid w:val="000A028F"/>
    <w:rsid w:val="000A0383"/>
    <w:rsid w:val="000A1714"/>
    <w:rsid w:val="000A214D"/>
    <w:rsid w:val="000A4ACC"/>
    <w:rsid w:val="000A59F2"/>
    <w:rsid w:val="000A6ECF"/>
    <w:rsid w:val="000B0566"/>
    <w:rsid w:val="000B26FB"/>
    <w:rsid w:val="000B2CE2"/>
    <w:rsid w:val="000B32C5"/>
    <w:rsid w:val="000B3548"/>
    <w:rsid w:val="000B48F1"/>
    <w:rsid w:val="000B569D"/>
    <w:rsid w:val="000B6301"/>
    <w:rsid w:val="000B6BD8"/>
    <w:rsid w:val="000B7079"/>
    <w:rsid w:val="000B746D"/>
    <w:rsid w:val="000C05EE"/>
    <w:rsid w:val="000C0B52"/>
    <w:rsid w:val="000C125A"/>
    <w:rsid w:val="000C15E3"/>
    <w:rsid w:val="000C1700"/>
    <w:rsid w:val="000C1E80"/>
    <w:rsid w:val="000C29DB"/>
    <w:rsid w:val="000C3D54"/>
    <w:rsid w:val="000C68CB"/>
    <w:rsid w:val="000D1594"/>
    <w:rsid w:val="000D1B80"/>
    <w:rsid w:val="000D298D"/>
    <w:rsid w:val="000D316B"/>
    <w:rsid w:val="000D3DC4"/>
    <w:rsid w:val="000D4F64"/>
    <w:rsid w:val="000D5399"/>
    <w:rsid w:val="000D6B8C"/>
    <w:rsid w:val="000D748A"/>
    <w:rsid w:val="000E227A"/>
    <w:rsid w:val="000E3D09"/>
    <w:rsid w:val="000E4DB5"/>
    <w:rsid w:val="000E5A0A"/>
    <w:rsid w:val="000E5B35"/>
    <w:rsid w:val="000E5EBC"/>
    <w:rsid w:val="000E6143"/>
    <w:rsid w:val="000E683A"/>
    <w:rsid w:val="000E7667"/>
    <w:rsid w:val="000E7ADF"/>
    <w:rsid w:val="000F063F"/>
    <w:rsid w:val="000F0A51"/>
    <w:rsid w:val="000F2B7F"/>
    <w:rsid w:val="000F35BC"/>
    <w:rsid w:val="000F381B"/>
    <w:rsid w:val="000F479D"/>
    <w:rsid w:val="000F5E61"/>
    <w:rsid w:val="000F657D"/>
    <w:rsid w:val="000F6A09"/>
    <w:rsid w:val="000F6B06"/>
    <w:rsid w:val="000F6FDB"/>
    <w:rsid w:val="000F74E6"/>
    <w:rsid w:val="00100480"/>
    <w:rsid w:val="001006D1"/>
    <w:rsid w:val="00100A83"/>
    <w:rsid w:val="00100E8C"/>
    <w:rsid w:val="00102689"/>
    <w:rsid w:val="001031AC"/>
    <w:rsid w:val="00104054"/>
    <w:rsid w:val="001045D3"/>
    <w:rsid w:val="00104BB7"/>
    <w:rsid w:val="00104F7D"/>
    <w:rsid w:val="00105088"/>
    <w:rsid w:val="00106189"/>
    <w:rsid w:val="00107617"/>
    <w:rsid w:val="001103CE"/>
    <w:rsid w:val="00110752"/>
    <w:rsid w:val="00110C73"/>
    <w:rsid w:val="00110E74"/>
    <w:rsid w:val="00111321"/>
    <w:rsid w:val="0011241D"/>
    <w:rsid w:val="0011285C"/>
    <w:rsid w:val="001131C7"/>
    <w:rsid w:val="001160B6"/>
    <w:rsid w:val="00116230"/>
    <w:rsid w:val="001163D6"/>
    <w:rsid w:val="00117E18"/>
    <w:rsid w:val="00120029"/>
    <w:rsid w:val="00122BCA"/>
    <w:rsid w:val="00122D1E"/>
    <w:rsid w:val="00123D60"/>
    <w:rsid w:val="00124777"/>
    <w:rsid w:val="00124EB3"/>
    <w:rsid w:val="0012510B"/>
    <w:rsid w:val="00126369"/>
    <w:rsid w:val="00127087"/>
    <w:rsid w:val="001272A7"/>
    <w:rsid w:val="00130489"/>
    <w:rsid w:val="00130D12"/>
    <w:rsid w:val="0013191B"/>
    <w:rsid w:val="00131F46"/>
    <w:rsid w:val="001323C2"/>
    <w:rsid w:val="00132CA6"/>
    <w:rsid w:val="001338E3"/>
    <w:rsid w:val="00134528"/>
    <w:rsid w:val="0013499C"/>
    <w:rsid w:val="00134BAD"/>
    <w:rsid w:val="00135279"/>
    <w:rsid w:val="00136A6C"/>
    <w:rsid w:val="00141107"/>
    <w:rsid w:val="0014165C"/>
    <w:rsid w:val="001423B4"/>
    <w:rsid w:val="0014270C"/>
    <w:rsid w:val="00142C6A"/>
    <w:rsid w:val="00142EA8"/>
    <w:rsid w:val="00143092"/>
    <w:rsid w:val="00143367"/>
    <w:rsid w:val="001448B0"/>
    <w:rsid w:val="00144A17"/>
    <w:rsid w:val="00146683"/>
    <w:rsid w:val="00146AFF"/>
    <w:rsid w:val="00146BA8"/>
    <w:rsid w:val="001476C5"/>
    <w:rsid w:val="0015186A"/>
    <w:rsid w:val="001519D5"/>
    <w:rsid w:val="00151A4B"/>
    <w:rsid w:val="00152A24"/>
    <w:rsid w:val="001538B0"/>
    <w:rsid w:val="00153B8C"/>
    <w:rsid w:val="00154C3A"/>
    <w:rsid w:val="00155EC0"/>
    <w:rsid w:val="00157738"/>
    <w:rsid w:val="0015782E"/>
    <w:rsid w:val="001607BD"/>
    <w:rsid w:val="00160D47"/>
    <w:rsid w:val="0016311D"/>
    <w:rsid w:val="00163A37"/>
    <w:rsid w:val="0016426D"/>
    <w:rsid w:val="0016457B"/>
    <w:rsid w:val="001651B6"/>
    <w:rsid w:val="00165F3F"/>
    <w:rsid w:val="001664AA"/>
    <w:rsid w:val="0016673A"/>
    <w:rsid w:val="00166B2A"/>
    <w:rsid w:val="001672AF"/>
    <w:rsid w:val="00171829"/>
    <w:rsid w:val="00171EEB"/>
    <w:rsid w:val="0017326C"/>
    <w:rsid w:val="001733F6"/>
    <w:rsid w:val="00173B25"/>
    <w:rsid w:val="001748A5"/>
    <w:rsid w:val="001755CF"/>
    <w:rsid w:val="00175A6B"/>
    <w:rsid w:val="0017601E"/>
    <w:rsid w:val="00176765"/>
    <w:rsid w:val="00176777"/>
    <w:rsid w:val="00176D42"/>
    <w:rsid w:val="00176DC3"/>
    <w:rsid w:val="001773BF"/>
    <w:rsid w:val="00182A3A"/>
    <w:rsid w:val="00183607"/>
    <w:rsid w:val="001843A0"/>
    <w:rsid w:val="00185621"/>
    <w:rsid w:val="0019021B"/>
    <w:rsid w:val="00191E60"/>
    <w:rsid w:val="001938C9"/>
    <w:rsid w:val="0019414D"/>
    <w:rsid w:val="0019554F"/>
    <w:rsid w:val="001956A1"/>
    <w:rsid w:val="00195EF6"/>
    <w:rsid w:val="001A1FC2"/>
    <w:rsid w:val="001A3012"/>
    <w:rsid w:val="001A3390"/>
    <w:rsid w:val="001A385F"/>
    <w:rsid w:val="001A4E91"/>
    <w:rsid w:val="001A521A"/>
    <w:rsid w:val="001A5881"/>
    <w:rsid w:val="001A7833"/>
    <w:rsid w:val="001A7CFB"/>
    <w:rsid w:val="001B0AC5"/>
    <w:rsid w:val="001B158B"/>
    <w:rsid w:val="001B1C1B"/>
    <w:rsid w:val="001B258A"/>
    <w:rsid w:val="001B3604"/>
    <w:rsid w:val="001B4288"/>
    <w:rsid w:val="001B439D"/>
    <w:rsid w:val="001B5FAE"/>
    <w:rsid w:val="001B60AC"/>
    <w:rsid w:val="001B6898"/>
    <w:rsid w:val="001C349F"/>
    <w:rsid w:val="001C4993"/>
    <w:rsid w:val="001C56A8"/>
    <w:rsid w:val="001C580E"/>
    <w:rsid w:val="001C6D47"/>
    <w:rsid w:val="001C77B4"/>
    <w:rsid w:val="001C7956"/>
    <w:rsid w:val="001C7B18"/>
    <w:rsid w:val="001D04BA"/>
    <w:rsid w:val="001D2291"/>
    <w:rsid w:val="001D3C63"/>
    <w:rsid w:val="001D3E8E"/>
    <w:rsid w:val="001D4BA5"/>
    <w:rsid w:val="001D4D12"/>
    <w:rsid w:val="001D4E3D"/>
    <w:rsid w:val="001D687D"/>
    <w:rsid w:val="001D6E0C"/>
    <w:rsid w:val="001D6E8C"/>
    <w:rsid w:val="001D74DB"/>
    <w:rsid w:val="001D7FAC"/>
    <w:rsid w:val="001E045E"/>
    <w:rsid w:val="001E15CD"/>
    <w:rsid w:val="001E16EA"/>
    <w:rsid w:val="001E1DC8"/>
    <w:rsid w:val="001E2D45"/>
    <w:rsid w:val="001E3809"/>
    <w:rsid w:val="001E3CF3"/>
    <w:rsid w:val="001E3F63"/>
    <w:rsid w:val="001E4A22"/>
    <w:rsid w:val="001E5D8F"/>
    <w:rsid w:val="001E5F84"/>
    <w:rsid w:val="001E673A"/>
    <w:rsid w:val="001E67F9"/>
    <w:rsid w:val="001E7292"/>
    <w:rsid w:val="001E7D53"/>
    <w:rsid w:val="001F1CCC"/>
    <w:rsid w:val="001F243A"/>
    <w:rsid w:val="001F2EF1"/>
    <w:rsid w:val="001F3A91"/>
    <w:rsid w:val="001F3AB2"/>
    <w:rsid w:val="001F3BFA"/>
    <w:rsid w:val="001F40E8"/>
    <w:rsid w:val="001F4641"/>
    <w:rsid w:val="001F4BBD"/>
    <w:rsid w:val="001F54F1"/>
    <w:rsid w:val="001F55BB"/>
    <w:rsid w:val="001F59DB"/>
    <w:rsid w:val="001F7F2C"/>
    <w:rsid w:val="00200341"/>
    <w:rsid w:val="002015AE"/>
    <w:rsid w:val="00201B12"/>
    <w:rsid w:val="0020278D"/>
    <w:rsid w:val="00202996"/>
    <w:rsid w:val="00202FE5"/>
    <w:rsid w:val="00205466"/>
    <w:rsid w:val="002067A2"/>
    <w:rsid w:val="00207AA7"/>
    <w:rsid w:val="002108C1"/>
    <w:rsid w:val="00211E07"/>
    <w:rsid w:val="002130C7"/>
    <w:rsid w:val="00213233"/>
    <w:rsid w:val="002151FE"/>
    <w:rsid w:val="0021550B"/>
    <w:rsid w:val="0021787C"/>
    <w:rsid w:val="00217E3C"/>
    <w:rsid w:val="00220590"/>
    <w:rsid w:val="00220E4E"/>
    <w:rsid w:val="002210FF"/>
    <w:rsid w:val="00221A31"/>
    <w:rsid w:val="00222EA5"/>
    <w:rsid w:val="00224834"/>
    <w:rsid w:val="0022490F"/>
    <w:rsid w:val="00224A9C"/>
    <w:rsid w:val="00224BAB"/>
    <w:rsid w:val="00224C4C"/>
    <w:rsid w:val="00226335"/>
    <w:rsid w:val="002266FB"/>
    <w:rsid w:val="00227461"/>
    <w:rsid w:val="0023007B"/>
    <w:rsid w:val="00230408"/>
    <w:rsid w:val="00230BA4"/>
    <w:rsid w:val="0023252A"/>
    <w:rsid w:val="002330EA"/>
    <w:rsid w:val="00235A2A"/>
    <w:rsid w:val="00235C55"/>
    <w:rsid w:val="002365F3"/>
    <w:rsid w:val="00240457"/>
    <w:rsid w:val="0024057A"/>
    <w:rsid w:val="0024065F"/>
    <w:rsid w:val="00240B31"/>
    <w:rsid w:val="00240F37"/>
    <w:rsid w:val="0024211D"/>
    <w:rsid w:val="0024287B"/>
    <w:rsid w:val="002439F4"/>
    <w:rsid w:val="00244316"/>
    <w:rsid w:val="00244D72"/>
    <w:rsid w:val="00247459"/>
    <w:rsid w:val="002509D7"/>
    <w:rsid w:val="00252018"/>
    <w:rsid w:val="00252819"/>
    <w:rsid w:val="0025536F"/>
    <w:rsid w:val="00255764"/>
    <w:rsid w:val="00255FF5"/>
    <w:rsid w:val="00256C28"/>
    <w:rsid w:val="00257248"/>
    <w:rsid w:val="002573E5"/>
    <w:rsid w:val="0025780C"/>
    <w:rsid w:val="002608DE"/>
    <w:rsid w:val="00261968"/>
    <w:rsid w:val="00261AED"/>
    <w:rsid w:val="0026356C"/>
    <w:rsid w:val="00263985"/>
    <w:rsid w:val="00263E5F"/>
    <w:rsid w:val="00264386"/>
    <w:rsid w:val="002647D3"/>
    <w:rsid w:val="00265D68"/>
    <w:rsid w:val="00266015"/>
    <w:rsid w:val="00266AAE"/>
    <w:rsid w:val="002700A1"/>
    <w:rsid w:val="002703E9"/>
    <w:rsid w:val="00270684"/>
    <w:rsid w:val="00270710"/>
    <w:rsid w:val="00271055"/>
    <w:rsid w:val="00272CB3"/>
    <w:rsid w:val="00273343"/>
    <w:rsid w:val="00274192"/>
    <w:rsid w:val="00274399"/>
    <w:rsid w:val="00274B0B"/>
    <w:rsid w:val="00275DA1"/>
    <w:rsid w:val="00275E46"/>
    <w:rsid w:val="002762F5"/>
    <w:rsid w:val="00276AA0"/>
    <w:rsid w:val="00277F38"/>
    <w:rsid w:val="00280085"/>
    <w:rsid w:val="00280EED"/>
    <w:rsid w:val="00281433"/>
    <w:rsid w:val="002825F2"/>
    <w:rsid w:val="00284899"/>
    <w:rsid w:val="00285217"/>
    <w:rsid w:val="00285564"/>
    <w:rsid w:val="0028663F"/>
    <w:rsid w:val="002875AD"/>
    <w:rsid w:val="00287797"/>
    <w:rsid w:val="002909A5"/>
    <w:rsid w:val="00290B33"/>
    <w:rsid w:val="00291263"/>
    <w:rsid w:val="00291435"/>
    <w:rsid w:val="00291593"/>
    <w:rsid w:val="002926CB"/>
    <w:rsid w:val="00292C59"/>
    <w:rsid w:val="0029318E"/>
    <w:rsid w:val="00293830"/>
    <w:rsid w:val="00293915"/>
    <w:rsid w:val="00294408"/>
    <w:rsid w:val="0029597F"/>
    <w:rsid w:val="00295CE5"/>
    <w:rsid w:val="0029657A"/>
    <w:rsid w:val="00296596"/>
    <w:rsid w:val="00296B77"/>
    <w:rsid w:val="00296EC1"/>
    <w:rsid w:val="002A097C"/>
    <w:rsid w:val="002A0BC9"/>
    <w:rsid w:val="002A21CF"/>
    <w:rsid w:val="002A2852"/>
    <w:rsid w:val="002A299C"/>
    <w:rsid w:val="002A3BF6"/>
    <w:rsid w:val="002A4454"/>
    <w:rsid w:val="002A457B"/>
    <w:rsid w:val="002A6F6A"/>
    <w:rsid w:val="002A77BA"/>
    <w:rsid w:val="002A7D8E"/>
    <w:rsid w:val="002B3601"/>
    <w:rsid w:val="002B364D"/>
    <w:rsid w:val="002B4CF7"/>
    <w:rsid w:val="002B5C3C"/>
    <w:rsid w:val="002B6386"/>
    <w:rsid w:val="002B64E7"/>
    <w:rsid w:val="002B7B9F"/>
    <w:rsid w:val="002C2109"/>
    <w:rsid w:val="002C2FCD"/>
    <w:rsid w:val="002C323C"/>
    <w:rsid w:val="002C5FE8"/>
    <w:rsid w:val="002C6E0F"/>
    <w:rsid w:val="002D0BCA"/>
    <w:rsid w:val="002D0D86"/>
    <w:rsid w:val="002D1428"/>
    <w:rsid w:val="002D1B48"/>
    <w:rsid w:val="002D1E7F"/>
    <w:rsid w:val="002D1EA6"/>
    <w:rsid w:val="002D3328"/>
    <w:rsid w:val="002D33C4"/>
    <w:rsid w:val="002D3900"/>
    <w:rsid w:val="002D5345"/>
    <w:rsid w:val="002D6727"/>
    <w:rsid w:val="002D7B4D"/>
    <w:rsid w:val="002E031C"/>
    <w:rsid w:val="002E3642"/>
    <w:rsid w:val="002E37DF"/>
    <w:rsid w:val="002E38D2"/>
    <w:rsid w:val="002E41A6"/>
    <w:rsid w:val="002E5241"/>
    <w:rsid w:val="002E52E6"/>
    <w:rsid w:val="002E5306"/>
    <w:rsid w:val="002E5A8A"/>
    <w:rsid w:val="002E5D6C"/>
    <w:rsid w:val="002E6766"/>
    <w:rsid w:val="002E6892"/>
    <w:rsid w:val="002F0D98"/>
    <w:rsid w:val="002F103B"/>
    <w:rsid w:val="002F127E"/>
    <w:rsid w:val="002F1E3F"/>
    <w:rsid w:val="002F3AB6"/>
    <w:rsid w:val="002F3F12"/>
    <w:rsid w:val="002F5828"/>
    <w:rsid w:val="002F5B18"/>
    <w:rsid w:val="002F7C51"/>
    <w:rsid w:val="002F7C94"/>
    <w:rsid w:val="00300603"/>
    <w:rsid w:val="0030089C"/>
    <w:rsid w:val="00300CD9"/>
    <w:rsid w:val="003017D5"/>
    <w:rsid w:val="00301D18"/>
    <w:rsid w:val="00302500"/>
    <w:rsid w:val="00302839"/>
    <w:rsid w:val="00303B16"/>
    <w:rsid w:val="00303F45"/>
    <w:rsid w:val="0030428A"/>
    <w:rsid w:val="00304FEA"/>
    <w:rsid w:val="00305158"/>
    <w:rsid w:val="00305362"/>
    <w:rsid w:val="00305A8C"/>
    <w:rsid w:val="00305DDB"/>
    <w:rsid w:val="003067F2"/>
    <w:rsid w:val="00306B1E"/>
    <w:rsid w:val="00311C5E"/>
    <w:rsid w:val="00312721"/>
    <w:rsid w:val="0031332C"/>
    <w:rsid w:val="00313798"/>
    <w:rsid w:val="00313B98"/>
    <w:rsid w:val="003141A8"/>
    <w:rsid w:val="003141E2"/>
    <w:rsid w:val="00314CAC"/>
    <w:rsid w:val="00314DAC"/>
    <w:rsid w:val="003216E1"/>
    <w:rsid w:val="003229BD"/>
    <w:rsid w:val="00323C12"/>
    <w:rsid w:val="00324A48"/>
    <w:rsid w:val="00325D86"/>
    <w:rsid w:val="0032622E"/>
    <w:rsid w:val="003273AF"/>
    <w:rsid w:val="003279A6"/>
    <w:rsid w:val="00327DA7"/>
    <w:rsid w:val="003300E2"/>
    <w:rsid w:val="003301AC"/>
    <w:rsid w:val="003309B9"/>
    <w:rsid w:val="00331434"/>
    <w:rsid w:val="00331CDA"/>
    <w:rsid w:val="00332919"/>
    <w:rsid w:val="00332B04"/>
    <w:rsid w:val="00332B1C"/>
    <w:rsid w:val="0033358B"/>
    <w:rsid w:val="00333916"/>
    <w:rsid w:val="0033639D"/>
    <w:rsid w:val="00336410"/>
    <w:rsid w:val="00336F65"/>
    <w:rsid w:val="00337072"/>
    <w:rsid w:val="00340DD1"/>
    <w:rsid w:val="003412C7"/>
    <w:rsid w:val="00341923"/>
    <w:rsid w:val="0034225C"/>
    <w:rsid w:val="0034367C"/>
    <w:rsid w:val="00343BCC"/>
    <w:rsid w:val="00344459"/>
    <w:rsid w:val="0034460F"/>
    <w:rsid w:val="00344766"/>
    <w:rsid w:val="00346521"/>
    <w:rsid w:val="0035013B"/>
    <w:rsid w:val="00350241"/>
    <w:rsid w:val="00350644"/>
    <w:rsid w:val="00350868"/>
    <w:rsid w:val="003511F2"/>
    <w:rsid w:val="00351385"/>
    <w:rsid w:val="00351D0C"/>
    <w:rsid w:val="00351E5B"/>
    <w:rsid w:val="00354530"/>
    <w:rsid w:val="003550D5"/>
    <w:rsid w:val="003556E5"/>
    <w:rsid w:val="00356226"/>
    <w:rsid w:val="0035717A"/>
    <w:rsid w:val="0036046D"/>
    <w:rsid w:val="0036107B"/>
    <w:rsid w:val="003620D6"/>
    <w:rsid w:val="00362289"/>
    <w:rsid w:val="00362442"/>
    <w:rsid w:val="00362F11"/>
    <w:rsid w:val="003634FB"/>
    <w:rsid w:val="00364CC8"/>
    <w:rsid w:val="00366EA3"/>
    <w:rsid w:val="00366F9F"/>
    <w:rsid w:val="00367D0D"/>
    <w:rsid w:val="003708B5"/>
    <w:rsid w:val="00370BFE"/>
    <w:rsid w:val="00371630"/>
    <w:rsid w:val="00372928"/>
    <w:rsid w:val="00372BED"/>
    <w:rsid w:val="00372E4C"/>
    <w:rsid w:val="003742E1"/>
    <w:rsid w:val="003747DC"/>
    <w:rsid w:val="00374AED"/>
    <w:rsid w:val="00375C04"/>
    <w:rsid w:val="0037657A"/>
    <w:rsid w:val="00380482"/>
    <w:rsid w:val="0038159A"/>
    <w:rsid w:val="00382250"/>
    <w:rsid w:val="00382723"/>
    <w:rsid w:val="00382928"/>
    <w:rsid w:val="00383648"/>
    <w:rsid w:val="003837AB"/>
    <w:rsid w:val="00384283"/>
    <w:rsid w:val="00384B7D"/>
    <w:rsid w:val="003861C9"/>
    <w:rsid w:val="00386A19"/>
    <w:rsid w:val="00390A7B"/>
    <w:rsid w:val="003911F6"/>
    <w:rsid w:val="003917E7"/>
    <w:rsid w:val="00392C06"/>
    <w:rsid w:val="00393243"/>
    <w:rsid w:val="00393454"/>
    <w:rsid w:val="003939BD"/>
    <w:rsid w:val="00393C65"/>
    <w:rsid w:val="00395350"/>
    <w:rsid w:val="00396353"/>
    <w:rsid w:val="003979B0"/>
    <w:rsid w:val="003A10D4"/>
    <w:rsid w:val="003A2195"/>
    <w:rsid w:val="003A2828"/>
    <w:rsid w:val="003A30DF"/>
    <w:rsid w:val="003A38C8"/>
    <w:rsid w:val="003A5585"/>
    <w:rsid w:val="003A5699"/>
    <w:rsid w:val="003A56AA"/>
    <w:rsid w:val="003A5D39"/>
    <w:rsid w:val="003A6561"/>
    <w:rsid w:val="003A692E"/>
    <w:rsid w:val="003A6FA4"/>
    <w:rsid w:val="003A7643"/>
    <w:rsid w:val="003A7E42"/>
    <w:rsid w:val="003B08B5"/>
    <w:rsid w:val="003B20E7"/>
    <w:rsid w:val="003B25E2"/>
    <w:rsid w:val="003B34EC"/>
    <w:rsid w:val="003B4858"/>
    <w:rsid w:val="003B4CC6"/>
    <w:rsid w:val="003B4E42"/>
    <w:rsid w:val="003B5357"/>
    <w:rsid w:val="003B6FC5"/>
    <w:rsid w:val="003C0BE2"/>
    <w:rsid w:val="003C0CB3"/>
    <w:rsid w:val="003C1C79"/>
    <w:rsid w:val="003C23E4"/>
    <w:rsid w:val="003C2786"/>
    <w:rsid w:val="003C3DDB"/>
    <w:rsid w:val="003C4A6F"/>
    <w:rsid w:val="003C54C4"/>
    <w:rsid w:val="003C569B"/>
    <w:rsid w:val="003C5ED6"/>
    <w:rsid w:val="003C6AD0"/>
    <w:rsid w:val="003C6E8E"/>
    <w:rsid w:val="003C72E8"/>
    <w:rsid w:val="003D1CE2"/>
    <w:rsid w:val="003D1F95"/>
    <w:rsid w:val="003D2F1C"/>
    <w:rsid w:val="003D3399"/>
    <w:rsid w:val="003D37FE"/>
    <w:rsid w:val="003D3CC7"/>
    <w:rsid w:val="003D4123"/>
    <w:rsid w:val="003D45D3"/>
    <w:rsid w:val="003D4977"/>
    <w:rsid w:val="003D4BCA"/>
    <w:rsid w:val="003D4C15"/>
    <w:rsid w:val="003D5722"/>
    <w:rsid w:val="003D71D9"/>
    <w:rsid w:val="003D7F0A"/>
    <w:rsid w:val="003E140D"/>
    <w:rsid w:val="003E1CE1"/>
    <w:rsid w:val="003E289B"/>
    <w:rsid w:val="003E2A40"/>
    <w:rsid w:val="003E3433"/>
    <w:rsid w:val="003E3D44"/>
    <w:rsid w:val="003E4ED3"/>
    <w:rsid w:val="003E512D"/>
    <w:rsid w:val="003E52E1"/>
    <w:rsid w:val="003E5B8C"/>
    <w:rsid w:val="003E64B2"/>
    <w:rsid w:val="003E72D5"/>
    <w:rsid w:val="003F0FC6"/>
    <w:rsid w:val="003F1DAA"/>
    <w:rsid w:val="003F2B5B"/>
    <w:rsid w:val="003F4A04"/>
    <w:rsid w:val="003F4FB9"/>
    <w:rsid w:val="003F5D80"/>
    <w:rsid w:val="003F60FB"/>
    <w:rsid w:val="003F71D0"/>
    <w:rsid w:val="003F7379"/>
    <w:rsid w:val="00401027"/>
    <w:rsid w:val="0040106D"/>
    <w:rsid w:val="00401B53"/>
    <w:rsid w:val="00401FC4"/>
    <w:rsid w:val="0040465B"/>
    <w:rsid w:val="00404D88"/>
    <w:rsid w:val="00405085"/>
    <w:rsid w:val="00405AE8"/>
    <w:rsid w:val="00405BF0"/>
    <w:rsid w:val="00406C67"/>
    <w:rsid w:val="00406FC7"/>
    <w:rsid w:val="0040712E"/>
    <w:rsid w:val="00407971"/>
    <w:rsid w:val="00410B9E"/>
    <w:rsid w:val="004118E6"/>
    <w:rsid w:val="00413193"/>
    <w:rsid w:val="00413580"/>
    <w:rsid w:val="004138CC"/>
    <w:rsid w:val="00413C5E"/>
    <w:rsid w:val="004145DF"/>
    <w:rsid w:val="00415A38"/>
    <w:rsid w:val="00415C9E"/>
    <w:rsid w:val="00415F00"/>
    <w:rsid w:val="004167EB"/>
    <w:rsid w:val="004169EA"/>
    <w:rsid w:val="00417804"/>
    <w:rsid w:val="00417BC5"/>
    <w:rsid w:val="00417E41"/>
    <w:rsid w:val="00420290"/>
    <w:rsid w:val="00420CC4"/>
    <w:rsid w:val="00422EB8"/>
    <w:rsid w:val="00423967"/>
    <w:rsid w:val="00423FDC"/>
    <w:rsid w:val="00425869"/>
    <w:rsid w:val="00425B03"/>
    <w:rsid w:val="00425B61"/>
    <w:rsid w:val="0042799D"/>
    <w:rsid w:val="00430A21"/>
    <w:rsid w:val="004321AF"/>
    <w:rsid w:val="004335CF"/>
    <w:rsid w:val="00434D1B"/>
    <w:rsid w:val="00435CF2"/>
    <w:rsid w:val="00435EC4"/>
    <w:rsid w:val="0043664F"/>
    <w:rsid w:val="00437E6C"/>
    <w:rsid w:val="0044072F"/>
    <w:rsid w:val="004408CB"/>
    <w:rsid w:val="00441475"/>
    <w:rsid w:val="00442515"/>
    <w:rsid w:val="00442EC2"/>
    <w:rsid w:val="00443694"/>
    <w:rsid w:val="00443F4D"/>
    <w:rsid w:val="0044470A"/>
    <w:rsid w:val="004447E7"/>
    <w:rsid w:val="00445A34"/>
    <w:rsid w:val="00445F00"/>
    <w:rsid w:val="0044658A"/>
    <w:rsid w:val="0044715E"/>
    <w:rsid w:val="00450E75"/>
    <w:rsid w:val="00452977"/>
    <w:rsid w:val="00452FB5"/>
    <w:rsid w:val="004540F1"/>
    <w:rsid w:val="004550ED"/>
    <w:rsid w:val="00455856"/>
    <w:rsid w:val="00456332"/>
    <w:rsid w:val="00457B96"/>
    <w:rsid w:val="0046525F"/>
    <w:rsid w:val="004653A1"/>
    <w:rsid w:val="00465A23"/>
    <w:rsid w:val="00465FF7"/>
    <w:rsid w:val="0046656F"/>
    <w:rsid w:val="00466D69"/>
    <w:rsid w:val="00467D9A"/>
    <w:rsid w:val="0047183C"/>
    <w:rsid w:val="00471A4F"/>
    <w:rsid w:val="004722DF"/>
    <w:rsid w:val="004724E4"/>
    <w:rsid w:val="004742BF"/>
    <w:rsid w:val="004755F4"/>
    <w:rsid w:val="00476174"/>
    <w:rsid w:val="004761CE"/>
    <w:rsid w:val="00476889"/>
    <w:rsid w:val="004774F4"/>
    <w:rsid w:val="00477716"/>
    <w:rsid w:val="00477A2D"/>
    <w:rsid w:val="00477D43"/>
    <w:rsid w:val="004812A7"/>
    <w:rsid w:val="00481EF1"/>
    <w:rsid w:val="00482AE2"/>
    <w:rsid w:val="00484178"/>
    <w:rsid w:val="004854DB"/>
    <w:rsid w:val="00485B29"/>
    <w:rsid w:val="0048625C"/>
    <w:rsid w:val="00486512"/>
    <w:rsid w:val="00487042"/>
    <w:rsid w:val="0049012A"/>
    <w:rsid w:val="00490375"/>
    <w:rsid w:val="004928AF"/>
    <w:rsid w:val="00493611"/>
    <w:rsid w:val="00493EA9"/>
    <w:rsid w:val="00494007"/>
    <w:rsid w:val="00495438"/>
    <w:rsid w:val="004969FF"/>
    <w:rsid w:val="004A039F"/>
    <w:rsid w:val="004A07B0"/>
    <w:rsid w:val="004A0947"/>
    <w:rsid w:val="004A1ABB"/>
    <w:rsid w:val="004A2849"/>
    <w:rsid w:val="004A29D4"/>
    <w:rsid w:val="004A2BD7"/>
    <w:rsid w:val="004A3CDF"/>
    <w:rsid w:val="004A56B0"/>
    <w:rsid w:val="004A5DD4"/>
    <w:rsid w:val="004A60A9"/>
    <w:rsid w:val="004A6F01"/>
    <w:rsid w:val="004B0BA2"/>
    <w:rsid w:val="004B0D40"/>
    <w:rsid w:val="004B181A"/>
    <w:rsid w:val="004B18CB"/>
    <w:rsid w:val="004B289B"/>
    <w:rsid w:val="004B2DD8"/>
    <w:rsid w:val="004B339B"/>
    <w:rsid w:val="004B3957"/>
    <w:rsid w:val="004B40EC"/>
    <w:rsid w:val="004B42D7"/>
    <w:rsid w:val="004B444D"/>
    <w:rsid w:val="004B4500"/>
    <w:rsid w:val="004B6698"/>
    <w:rsid w:val="004B6A83"/>
    <w:rsid w:val="004B6AB2"/>
    <w:rsid w:val="004B6AD6"/>
    <w:rsid w:val="004B707B"/>
    <w:rsid w:val="004B7D5B"/>
    <w:rsid w:val="004C0365"/>
    <w:rsid w:val="004C0D8E"/>
    <w:rsid w:val="004C1777"/>
    <w:rsid w:val="004C29A3"/>
    <w:rsid w:val="004C2ADF"/>
    <w:rsid w:val="004C3A85"/>
    <w:rsid w:val="004C3AC3"/>
    <w:rsid w:val="004C3C4F"/>
    <w:rsid w:val="004C3EC8"/>
    <w:rsid w:val="004C53AC"/>
    <w:rsid w:val="004C6EED"/>
    <w:rsid w:val="004D05F5"/>
    <w:rsid w:val="004D1A86"/>
    <w:rsid w:val="004D2BDD"/>
    <w:rsid w:val="004D4007"/>
    <w:rsid w:val="004D4057"/>
    <w:rsid w:val="004D4A9D"/>
    <w:rsid w:val="004D4D7D"/>
    <w:rsid w:val="004D56A6"/>
    <w:rsid w:val="004D5BC0"/>
    <w:rsid w:val="004D68EB"/>
    <w:rsid w:val="004D70E1"/>
    <w:rsid w:val="004D73CF"/>
    <w:rsid w:val="004D79F1"/>
    <w:rsid w:val="004E0E8C"/>
    <w:rsid w:val="004E1D3C"/>
    <w:rsid w:val="004E2599"/>
    <w:rsid w:val="004E2B3D"/>
    <w:rsid w:val="004E30C6"/>
    <w:rsid w:val="004E35D0"/>
    <w:rsid w:val="004E440C"/>
    <w:rsid w:val="004E4753"/>
    <w:rsid w:val="004E55ED"/>
    <w:rsid w:val="004E5D39"/>
    <w:rsid w:val="004E6738"/>
    <w:rsid w:val="004E6EF7"/>
    <w:rsid w:val="004F06AD"/>
    <w:rsid w:val="004F0F59"/>
    <w:rsid w:val="004F0F86"/>
    <w:rsid w:val="004F141E"/>
    <w:rsid w:val="004F2370"/>
    <w:rsid w:val="004F3559"/>
    <w:rsid w:val="004F38B1"/>
    <w:rsid w:val="004F3E5D"/>
    <w:rsid w:val="004F4806"/>
    <w:rsid w:val="004F63A1"/>
    <w:rsid w:val="004F662F"/>
    <w:rsid w:val="004F7DFD"/>
    <w:rsid w:val="0050039E"/>
    <w:rsid w:val="00501149"/>
    <w:rsid w:val="0050177A"/>
    <w:rsid w:val="0050202A"/>
    <w:rsid w:val="00503F8C"/>
    <w:rsid w:val="00504967"/>
    <w:rsid w:val="00505288"/>
    <w:rsid w:val="00505E37"/>
    <w:rsid w:val="005069FE"/>
    <w:rsid w:val="00507FF1"/>
    <w:rsid w:val="00511394"/>
    <w:rsid w:val="00511601"/>
    <w:rsid w:val="0051361C"/>
    <w:rsid w:val="00513661"/>
    <w:rsid w:val="00514788"/>
    <w:rsid w:val="005152D4"/>
    <w:rsid w:val="0051776D"/>
    <w:rsid w:val="00517D73"/>
    <w:rsid w:val="00520C5A"/>
    <w:rsid w:val="00521264"/>
    <w:rsid w:val="005215A8"/>
    <w:rsid w:val="005218F7"/>
    <w:rsid w:val="005238B5"/>
    <w:rsid w:val="0052522D"/>
    <w:rsid w:val="00526473"/>
    <w:rsid w:val="005267CF"/>
    <w:rsid w:val="00527337"/>
    <w:rsid w:val="005273ED"/>
    <w:rsid w:val="00527764"/>
    <w:rsid w:val="00530154"/>
    <w:rsid w:val="005301A7"/>
    <w:rsid w:val="00531281"/>
    <w:rsid w:val="00531745"/>
    <w:rsid w:val="0053206E"/>
    <w:rsid w:val="00532688"/>
    <w:rsid w:val="00532A82"/>
    <w:rsid w:val="00532AA2"/>
    <w:rsid w:val="00534C13"/>
    <w:rsid w:val="0053511E"/>
    <w:rsid w:val="005361A3"/>
    <w:rsid w:val="0053660F"/>
    <w:rsid w:val="005367AA"/>
    <w:rsid w:val="00536ADB"/>
    <w:rsid w:val="00536F11"/>
    <w:rsid w:val="00537CE2"/>
    <w:rsid w:val="00537D7E"/>
    <w:rsid w:val="00540A2F"/>
    <w:rsid w:val="00541DA5"/>
    <w:rsid w:val="00542474"/>
    <w:rsid w:val="0054432E"/>
    <w:rsid w:val="00544B6C"/>
    <w:rsid w:val="00544BE9"/>
    <w:rsid w:val="00545665"/>
    <w:rsid w:val="00547581"/>
    <w:rsid w:val="0055147A"/>
    <w:rsid w:val="00552348"/>
    <w:rsid w:val="00555ACD"/>
    <w:rsid w:val="00557979"/>
    <w:rsid w:val="00557A71"/>
    <w:rsid w:val="00557FC5"/>
    <w:rsid w:val="00560036"/>
    <w:rsid w:val="0056043B"/>
    <w:rsid w:val="00562964"/>
    <w:rsid w:val="005633A2"/>
    <w:rsid w:val="00563935"/>
    <w:rsid w:val="0056459C"/>
    <w:rsid w:val="00564F39"/>
    <w:rsid w:val="00565483"/>
    <w:rsid w:val="00565875"/>
    <w:rsid w:val="005658D1"/>
    <w:rsid w:val="00565C96"/>
    <w:rsid w:val="005675AA"/>
    <w:rsid w:val="00567652"/>
    <w:rsid w:val="00570B6A"/>
    <w:rsid w:val="00570E24"/>
    <w:rsid w:val="00571C15"/>
    <w:rsid w:val="00571CD1"/>
    <w:rsid w:val="00571ED0"/>
    <w:rsid w:val="005721F7"/>
    <w:rsid w:val="0057255D"/>
    <w:rsid w:val="00572DE0"/>
    <w:rsid w:val="00574D31"/>
    <w:rsid w:val="00576EA8"/>
    <w:rsid w:val="00580492"/>
    <w:rsid w:val="005811F6"/>
    <w:rsid w:val="00582026"/>
    <w:rsid w:val="005827E4"/>
    <w:rsid w:val="00582D45"/>
    <w:rsid w:val="00582FA0"/>
    <w:rsid w:val="00583D03"/>
    <w:rsid w:val="00583DA1"/>
    <w:rsid w:val="005856C5"/>
    <w:rsid w:val="00585C1C"/>
    <w:rsid w:val="00585DBD"/>
    <w:rsid w:val="005863BC"/>
    <w:rsid w:val="0058727C"/>
    <w:rsid w:val="005909A8"/>
    <w:rsid w:val="00591742"/>
    <w:rsid w:val="00592B95"/>
    <w:rsid w:val="0059357A"/>
    <w:rsid w:val="00593D64"/>
    <w:rsid w:val="005945A9"/>
    <w:rsid w:val="00594E55"/>
    <w:rsid w:val="0059540A"/>
    <w:rsid w:val="00595FC3"/>
    <w:rsid w:val="00597209"/>
    <w:rsid w:val="005A0C51"/>
    <w:rsid w:val="005A0E35"/>
    <w:rsid w:val="005A376F"/>
    <w:rsid w:val="005A39BB"/>
    <w:rsid w:val="005A3C79"/>
    <w:rsid w:val="005A484B"/>
    <w:rsid w:val="005A5454"/>
    <w:rsid w:val="005A5EF2"/>
    <w:rsid w:val="005A6568"/>
    <w:rsid w:val="005A6ACC"/>
    <w:rsid w:val="005A73A3"/>
    <w:rsid w:val="005A7DB5"/>
    <w:rsid w:val="005B05F3"/>
    <w:rsid w:val="005B1F27"/>
    <w:rsid w:val="005B2093"/>
    <w:rsid w:val="005B2AD7"/>
    <w:rsid w:val="005B3B0F"/>
    <w:rsid w:val="005B4AAA"/>
    <w:rsid w:val="005B5573"/>
    <w:rsid w:val="005B73C1"/>
    <w:rsid w:val="005B7522"/>
    <w:rsid w:val="005C06C9"/>
    <w:rsid w:val="005C07B5"/>
    <w:rsid w:val="005C1205"/>
    <w:rsid w:val="005C173C"/>
    <w:rsid w:val="005C1783"/>
    <w:rsid w:val="005C320B"/>
    <w:rsid w:val="005C3739"/>
    <w:rsid w:val="005C4C58"/>
    <w:rsid w:val="005C55FD"/>
    <w:rsid w:val="005C5C24"/>
    <w:rsid w:val="005C64A6"/>
    <w:rsid w:val="005C72BC"/>
    <w:rsid w:val="005C7A1D"/>
    <w:rsid w:val="005D03C8"/>
    <w:rsid w:val="005D2ADE"/>
    <w:rsid w:val="005D2CFC"/>
    <w:rsid w:val="005D3562"/>
    <w:rsid w:val="005D36BF"/>
    <w:rsid w:val="005D4268"/>
    <w:rsid w:val="005D7814"/>
    <w:rsid w:val="005E0297"/>
    <w:rsid w:val="005E1B2F"/>
    <w:rsid w:val="005E21EC"/>
    <w:rsid w:val="005E50FD"/>
    <w:rsid w:val="005E63B4"/>
    <w:rsid w:val="005E6500"/>
    <w:rsid w:val="005E6935"/>
    <w:rsid w:val="005F01A8"/>
    <w:rsid w:val="005F09E9"/>
    <w:rsid w:val="005F0A86"/>
    <w:rsid w:val="005F1D0F"/>
    <w:rsid w:val="005F30CD"/>
    <w:rsid w:val="005F4241"/>
    <w:rsid w:val="005F43E7"/>
    <w:rsid w:val="005F5D88"/>
    <w:rsid w:val="005F6432"/>
    <w:rsid w:val="005F7C4C"/>
    <w:rsid w:val="0060157D"/>
    <w:rsid w:val="00601ED1"/>
    <w:rsid w:val="0060214B"/>
    <w:rsid w:val="00602D18"/>
    <w:rsid w:val="006040BC"/>
    <w:rsid w:val="00604F04"/>
    <w:rsid w:val="0060550A"/>
    <w:rsid w:val="00611330"/>
    <w:rsid w:val="0061133A"/>
    <w:rsid w:val="00611819"/>
    <w:rsid w:val="00611C49"/>
    <w:rsid w:val="00611F1D"/>
    <w:rsid w:val="00613B73"/>
    <w:rsid w:val="00614188"/>
    <w:rsid w:val="00614765"/>
    <w:rsid w:val="00614B80"/>
    <w:rsid w:val="00615379"/>
    <w:rsid w:val="006174F0"/>
    <w:rsid w:val="00617888"/>
    <w:rsid w:val="00620EDE"/>
    <w:rsid w:val="00622168"/>
    <w:rsid w:val="00622C40"/>
    <w:rsid w:val="00623346"/>
    <w:rsid w:val="0062393D"/>
    <w:rsid w:val="0062469E"/>
    <w:rsid w:val="00624B9B"/>
    <w:rsid w:val="006250BD"/>
    <w:rsid w:val="00625372"/>
    <w:rsid w:val="006264A5"/>
    <w:rsid w:val="00626E30"/>
    <w:rsid w:val="00627291"/>
    <w:rsid w:val="006272E9"/>
    <w:rsid w:val="0063023C"/>
    <w:rsid w:val="00630246"/>
    <w:rsid w:val="00630E33"/>
    <w:rsid w:val="00631CB0"/>
    <w:rsid w:val="006347AA"/>
    <w:rsid w:val="006352A5"/>
    <w:rsid w:val="00636135"/>
    <w:rsid w:val="0063666D"/>
    <w:rsid w:val="00636794"/>
    <w:rsid w:val="00637399"/>
    <w:rsid w:val="006402CD"/>
    <w:rsid w:val="0064096A"/>
    <w:rsid w:val="006423CF"/>
    <w:rsid w:val="006428C0"/>
    <w:rsid w:val="00643427"/>
    <w:rsid w:val="0064362E"/>
    <w:rsid w:val="006449C9"/>
    <w:rsid w:val="00644C5B"/>
    <w:rsid w:val="00646390"/>
    <w:rsid w:val="00646979"/>
    <w:rsid w:val="0064698F"/>
    <w:rsid w:val="006469EF"/>
    <w:rsid w:val="00646A2F"/>
    <w:rsid w:val="00646D05"/>
    <w:rsid w:val="006470E6"/>
    <w:rsid w:val="00650752"/>
    <w:rsid w:val="0065105D"/>
    <w:rsid w:val="00651A92"/>
    <w:rsid w:val="00652B8C"/>
    <w:rsid w:val="00654B54"/>
    <w:rsid w:val="00654E79"/>
    <w:rsid w:val="006553EC"/>
    <w:rsid w:val="00655CD4"/>
    <w:rsid w:val="00656D30"/>
    <w:rsid w:val="00657266"/>
    <w:rsid w:val="006577C9"/>
    <w:rsid w:val="00657CD2"/>
    <w:rsid w:val="00660CD8"/>
    <w:rsid w:val="006615EC"/>
    <w:rsid w:val="00664296"/>
    <w:rsid w:val="006654E7"/>
    <w:rsid w:val="006676ED"/>
    <w:rsid w:val="0067162B"/>
    <w:rsid w:val="006736CC"/>
    <w:rsid w:val="006738A6"/>
    <w:rsid w:val="00673EED"/>
    <w:rsid w:val="00674838"/>
    <w:rsid w:val="0067691C"/>
    <w:rsid w:val="00676B4E"/>
    <w:rsid w:val="00676EDC"/>
    <w:rsid w:val="00677ADF"/>
    <w:rsid w:val="00680092"/>
    <w:rsid w:val="00680B7D"/>
    <w:rsid w:val="006825D1"/>
    <w:rsid w:val="006835D9"/>
    <w:rsid w:val="00684357"/>
    <w:rsid w:val="0068481D"/>
    <w:rsid w:val="00685585"/>
    <w:rsid w:val="006859C4"/>
    <w:rsid w:val="00687B79"/>
    <w:rsid w:val="006901D0"/>
    <w:rsid w:val="006904ED"/>
    <w:rsid w:val="00691A47"/>
    <w:rsid w:val="006920D3"/>
    <w:rsid w:val="00693B52"/>
    <w:rsid w:val="00693FD5"/>
    <w:rsid w:val="0069400A"/>
    <w:rsid w:val="00694200"/>
    <w:rsid w:val="006948DF"/>
    <w:rsid w:val="00695E79"/>
    <w:rsid w:val="006975C7"/>
    <w:rsid w:val="00697860"/>
    <w:rsid w:val="006A0993"/>
    <w:rsid w:val="006A12B2"/>
    <w:rsid w:val="006A16DC"/>
    <w:rsid w:val="006A2443"/>
    <w:rsid w:val="006A2509"/>
    <w:rsid w:val="006A29D8"/>
    <w:rsid w:val="006A3950"/>
    <w:rsid w:val="006A6FBB"/>
    <w:rsid w:val="006A7834"/>
    <w:rsid w:val="006A784A"/>
    <w:rsid w:val="006B06F6"/>
    <w:rsid w:val="006B1008"/>
    <w:rsid w:val="006B224D"/>
    <w:rsid w:val="006B2C2B"/>
    <w:rsid w:val="006B2D89"/>
    <w:rsid w:val="006B3135"/>
    <w:rsid w:val="006B3701"/>
    <w:rsid w:val="006B382A"/>
    <w:rsid w:val="006B404D"/>
    <w:rsid w:val="006B41D2"/>
    <w:rsid w:val="006B440A"/>
    <w:rsid w:val="006B4896"/>
    <w:rsid w:val="006B4C48"/>
    <w:rsid w:val="006B5BDA"/>
    <w:rsid w:val="006C00B5"/>
    <w:rsid w:val="006C0AD4"/>
    <w:rsid w:val="006C2262"/>
    <w:rsid w:val="006C3845"/>
    <w:rsid w:val="006C3B74"/>
    <w:rsid w:val="006C428B"/>
    <w:rsid w:val="006C5D1A"/>
    <w:rsid w:val="006C76CC"/>
    <w:rsid w:val="006D0CC4"/>
    <w:rsid w:val="006D1362"/>
    <w:rsid w:val="006D1444"/>
    <w:rsid w:val="006D17D7"/>
    <w:rsid w:val="006D2598"/>
    <w:rsid w:val="006D2751"/>
    <w:rsid w:val="006D3635"/>
    <w:rsid w:val="006D3F5F"/>
    <w:rsid w:val="006D40EF"/>
    <w:rsid w:val="006D6112"/>
    <w:rsid w:val="006D6D1D"/>
    <w:rsid w:val="006D7419"/>
    <w:rsid w:val="006D7653"/>
    <w:rsid w:val="006D7C01"/>
    <w:rsid w:val="006E000E"/>
    <w:rsid w:val="006E18BA"/>
    <w:rsid w:val="006E2706"/>
    <w:rsid w:val="006E3C69"/>
    <w:rsid w:val="006E450C"/>
    <w:rsid w:val="006E4C57"/>
    <w:rsid w:val="006E60C3"/>
    <w:rsid w:val="006E70CF"/>
    <w:rsid w:val="006F0376"/>
    <w:rsid w:val="006F06B9"/>
    <w:rsid w:val="006F1587"/>
    <w:rsid w:val="006F2543"/>
    <w:rsid w:val="006F354C"/>
    <w:rsid w:val="006F4CA3"/>
    <w:rsid w:val="006F56DA"/>
    <w:rsid w:val="006F5D93"/>
    <w:rsid w:val="007008A4"/>
    <w:rsid w:val="0070101E"/>
    <w:rsid w:val="007020ED"/>
    <w:rsid w:val="00704CD9"/>
    <w:rsid w:val="00704F85"/>
    <w:rsid w:val="00707736"/>
    <w:rsid w:val="00710963"/>
    <w:rsid w:val="00710AAE"/>
    <w:rsid w:val="00710B49"/>
    <w:rsid w:val="007121CD"/>
    <w:rsid w:val="007127E4"/>
    <w:rsid w:val="007131FE"/>
    <w:rsid w:val="007135E7"/>
    <w:rsid w:val="00713C66"/>
    <w:rsid w:val="0071412D"/>
    <w:rsid w:val="00714477"/>
    <w:rsid w:val="00715436"/>
    <w:rsid w:val="007156BB"/>
    <w:rsid w:val="00716AA4"/>
    <w:rsid w:val="00720441"/>
    <w:rsid w:val="00721A21"/>
    <w:rsid w:val="00722A5E"/>
    <w:rsid w:val="007239E9"/>
    <w:rsid w:val="0072408F"/>
    <w:rsid w:val="00724E00"/>
    <w:rsid w:val="00725311"/>
    <w:rsid w:val="00726608"/>
    <w:rsid w:val="00727C88"/>
    <w:rsid w:val="0073037C"/>
    <w:rsid w:val="00732141"/>
    <w:rsid w:val="007322D0"/>
    <w:rsid w:val="00732B42"/>
    <w:rsid w:val="007337B6"/>
    <w:rsid w:val="00733996"/>
    <w:rsid w:val="00733A96"/>
    <w:rsid w:val="007342E9"/>
    <w:rsid w:val="00734A97"/>
    <w:rsid w:val="007353F4"/>
    <w:rsid w:val="00737665"/>
    <w:rsid w:val="00741441"/>
    <w:rsid w:val="00743506"/>
    <w:rsid w:val="007435B0"/>
    <w:rsid w:val="007444C9"/>
    <w:rsid w:val="007448F6"/>
    <w:rsid w:val="007449B1"/>
    <w:rsid w:val="00745695"/>
    <w:rsid w:val="0074724B"/>
    <w:rsid w:val="007502CE"/>
    <w:rsid w:val="0075060D"/>
    <w:rsid w:val="0075097A"/>
    <w:rsid w:val="00751692"/>
    <w:rsid w:val="007516D5"/>
    <w:rsid w:val="00752277"/>
    <w:rsid w:val="007525C7"/>
    <w:rsid w:val="007539A0"/>
    <w:rsid w:val="00754771"/>
    <w:rsid w:val="0075583C"/>
    <w:rsid w:val="007568E9"/>
    <w:rsid w:val="007570F6"/>
    <w:rsid w:val="00757355"/>
    <w:rsid w:val="00757609"/>
    <w:rsid w:val="00762915"/>
    <w:rsid w:val="00762959"/>
    <w:rsid w:val="007633B2"/>
    <w:rsid w:val="00763712"/>
    <w:rsid w:val="007639BB"/>
    <w:rsid w:val="00763BA0"/>
    <w:rsid w:val="007644BD"/>
    <w:rsid w:val="00764B3F"/>
    <w:rsid w:val="00765096"/>
    <w:rsid w:val="00765CAE"/>
    <w:rsid w:val="00767580"/>
    <w:rsid w:val="0077081B"/>
    <w:rsid w:val="00771630"/>
    <w:rsid w:val="00772451"/>
    <w:rsid w:val="00772902"/>
    <w:rsid w:val="00772CD2"/>
    <w:rsid w:val="007738F6"/>
    <w:rsid w:val="00775F75"/>
    <w:rsid w:val="007760DB"/>
    <w:rsid w:val="0077621C"/>
    <w:rsid w:val="007763BB"/>
    <w:rsid w:val="007766C7"/>
    <w:rsid w:val="007766D7"/>
    <w:rsid w:val="007779E7"/>
    <w:rsid w:val="00781140"/>
    <w:rsid w:val="00783D04"/>
    <w:rsid w:val="007843ED"/>
    <w:rsid w:val="00784666"/>
    <w:rsid w:val="00785F1E"/>
    <w:rsid w:val="00786A80"/>
    <w:rsid w:val="00786B36"/>
    <w:rsid w:val="0078788D"/>
    <w:rsid w:val="00790334"/>
    <w:rsid w:val="00790D0F"/>
    <w:rsid w:val="007913FC"/>
    <w:rsid w:val="007920F5"/>
    <w:rsid w:val="00792B93"/>
    <w:rsid w:val="007935F8"/>
    <w:rsid w:val="00793CA7"/>
    <w:rsid w:val="00793D70"/>
    <w:rsid w:val="007942D5"/>
    <w:rsid w:val="0079473E"/>
    <w:rsid w:val="00795152"/>
    <w:rsid w:val="00795B60"/>
    <w:rsid w:val="0079695F"/>
    <w:rsid w:val="00796973"/>
    <w:rsid w:val="00797161"/>
    <w:rsid w:val="00797AC8"/>
    <w:rsid w:val="007A01D3"/>
    <w:rsid w:val="007A0297"/>
    <w:rsid w:val="007A0544"/>
    <w:rsid w:val="007A1104"/>
    <w:rsid w:val="007A1A94"/>
    <w:rsid w:val="007A2043"/>
    <w:rsid w:val="007A2539"/>
    <w:rsid w:val="007A3835"/>
    <w:rsid w:val="007A4295"/>
    <w:rsid w:val="007A6F60"/>
    <w:rsid w:val="007A7827"/>
    <w:rsid w:val="007B062D"/>
    <w:rsid w:val="007B0B47"/>
    <w:rsid w:val="007B311E"/>
    <w:rsid w:val="007B354E"/>
    <w:rsid w:val="007B387B"/>
    <w:rsid w:val="007B3C36"/>
    <w:rsid w:val="007B4A3C"/>
    <w:rsid w:val="007B50FA"/>
    <w:rsid w:val="007B5754"/>
    <w:rsid w:val="007B6204"/>
    <w:rsid w:val="007B674E"/>
    <w:rsid w:val="007B70DF"/>
    <w:rsid w:val="007B746C"/>
    <w:rsid w:val="007B7B9A"/>
    <w:rsid w:val="007C0528"/>
    <w:rsid w:val="007C09E2"/>
    <w:rsid w:val="007C0CD7"/>
    <w:rsid w:val="007C175E"/>
    <w:rsid w:val="007C1C4B"/>
    <w:rsid w:val="007C404A"/>
    <w:rsid w:val="007C5826"/>
    <w:rsid w:val="007C6EA6"/>
    <w:rsid w:val="007D12E2"/>
    <w:rsid w:val="007D1369"/>
    <w:rsid w:val="007D1C5F"/>
    <w:rsid w:val="007D1C81"/>
    <w:rsid w:val="007D2282"/>
    <w:rsid w:val="007D3978"/>
    <w:rsid w:val="007D3F4E"/>
    <w:rsid w:val="007D4576"/>
    <w:rsid w:val="007D51F2"/>
    <w:rsid w:val="007D586F"/>
    <w:rsid w:val="007D5E4E"/>
    <w:rsid w:val="007D5FE5"/>
    <w:rsid w:val="007D6F4D"/>
    <w:rsid w:val="007D716E"/>
    <w:rsid w:val="007E0128"/>
    <w:rsid w:val="007E0296"/>
    <w:rsid w:val="007E04DF"/>
    <w:rsid w:val="007E1C0F"/>
    <w:rsid w:val="007E2F68"/>
    <w:rsid w:val="007E3D97"/>
    <w:rsid w:val="007E4123"/>
    <w:rsid w:val="007E5813"/>
    <w:rsid w:val="007E6BFA"/>
    <w:rsid w:val="007E6E11"/>
    <w:rsid w:val="007E723D"/>
    <w:rsid w:val="007E7DF8"/>
    <w:rsid w:val="007F04BA"/>
    <w:rsid w:val="007F34B9"/>
    <w:rsid w:val="007F3E96"/>
    <w:rsid w:val="007F785A"/>
    <w:rsid w:val="007F79F0"/>
    <w:rsid w:val="00800381"/>
    <w:rsid w:val="00800BA0"/>
    <w:rsid w:val="008017A9"/>
    <w:rsid w:val="00801D3E"/>
    <w:rsid w:val="00801E10"/>
    <w:rsid w:val="00801FD7"/>
    <w:rsid w:val="00802DEE"/>
    <w:rsid w:val="00802F3E"/>
    <w:rsid w:val="00803BA3"/>
    <w:rsid w:val="00804675"/>
    <w:rsid w:val="00804ECC"/>
    <w:rsid w:val="0080507E"/>
    <w:rsid w:val="008062A7"/>
    <w:rsid w:val="00806A4C"/>
    <w:rsid w:val="00807D10"/>
    <w:rsid w:val="008101BC"/>
    <w:rsid w:val="00810723"/>
    <w:rsid w:val="00811E3A"/>
    <w:rsid w:val="008121CB"/>
    <w:rsid w:val="0081243E"/>
    <w:rsid w:val="00812B80"/>
    <w:rsid w:val="00813654"/>
    <w:rsid w:val="00813B78"/>
    <w:rsid w:val="00813DAC"/>
    <w:rsid w:val="0081431B"/>
    <w:rsid w:val="0081566D"/>
    <w:rsid w:val="00816642"/>
    <w:rsid w:val="00816AC5"/>
    <w:rsid w:val="00817643"/>
    <w:rsid w:val="00820078"/>
    <w:rsid w:val="00820F49"/>
    <w:rsid w:val="00822008"/>
    <w:rsid w:val="00822667"/>
    <w:rsid w:val="00822B81"/>
    <w:rsid w:val="00822F2E"/>
    <w:rsid w:val="00824BA0"/>
    <w:rsid w:val="0082593D"/>
    <w:rsid w:val="008263D6"/>
    <w:rsid w:val="0082653E"/>
    <w:rsid w:val="008278B8"/>
    <w:rsid w:val="0083163D"/>
    <w:rsid w:val="00831A36"/>
    <w:rsid w:val="008330CE"/>
    <w:rsid w:val="0083376C"/>
    <w:rsid w:val="00833E92"/>
    <w:rsid w:val="00834CE2"/>
    <w:rsid w:val="008350DF"/>
    <w:rsid w:val="00835172"/>
    <w:rsid w:val="008361EE"/>
    <w:rsid w:val="0083760B"/>
    <w:rsid w:val="00840249"/>
    <w:rsid w:val="008403B0"/>
    <w:rsid w:val="00840CD1"/>
    <w:rsid w:val="008423EE"/>
    <w:rsid w:val="0084250D"/>
    <w:rsid w:val="00842FA0"/>
    <w:rsid w:val="00843000"/>
    <w:rsid w:val="00843139"/>
    <w:rsid w:val="00843530"/>
    <w:rsid w:val="00843C4C"/>
    <w:rsid w:val="008458E1"/>
    <w:rsid w:val="008468B6"/>
    <w:rsid w:val="008470A5"/>
    <w:rsid w:val="008474E2"/>
    <w:rsid w:val="00847E22"/>
    <w:rsid w:val="00850C8B"/>
    <w:rsid w:val="00852C4E"/>
    <w:rsid w:val="00854446"/>
    <w:rsid w:val="00855AA0"/>
    <w:rsid w:val="00855D80"/>
    <w:rsid w:val="00856363"/>
    <w:rsid w:val="008617F7"/>
    <w:rsid w:val="00861AB1"/>
    <w:rsid w:val="00861F35"/>
    <w:rsid w:val="0086231C"/>
    <w:rsid w:val="008625FD"/>
    <w:rsid w:val="00864A2D"/>
    <w:rsid w:val="00864D54"/>
    <w:rsid w:val="00864D8B"/>
    <w:rsid w:val="00865DE6"/>
    <w:rsid w:val="0086665F"/>
    <w:rsid w:val="00866A68"/>
    <w:rsid w:val="008700AC"/>
    <w:rsid w:val="008705E8"/>
    <w:rsid w:val="00870E4B"/>
    <w:rsid w:val="008710D8"/>
    <w:rsid w:val="008728B8"/>
    <w:rsid w:val="00873A88"/>
    <w:rsid w:val="00874127"/>
    <w:rsid w:val="00875135"/>
    <w:rsid w:val="008751A6"/>
    <w:rsid w:val="0087698C"/>
    <w:rsid w:val="0088000B"/>
    <w:rsid w:val="0088070A"/>
    <w:rsid w:val="00880D9A"/>
    <w:rsid w:val="008822AA"/>
    <w:rsid w:val="00883817"/>
    <w:rsid w:val="00885432"/>
    <w:rsid w:val="00885B6A"/>
    <w:rsid w:val="00886478"/>
    <w:rsid w:val="00886524"/>
    <w:rsid w:val="00887412"/>
    <w:rsid w:val="00887BB8"/>
    <w:rsid w:val="0089085A"/>
    <w:rsid w:val="00890FB2"/>
    <w:rsid w:val="00891788"/>
    <w:rsid w:val="00891A99"/>
    <w:rsid w:val="00891EC4"/>
    <w:rsid w:val="00892BA9"/>
    <w:rsid w:val="00894824"/>
    <w:rsid w:val="00894EF4"/>
    <w:rsid w:val="0089504A"/>
    <w:rsid w:val="00896EE0"/>
    <w:rsid w:val="008A00A7"/>
    <w:rsid w:val="008A00B6"/>
    <w:rsid w:val="008A0837"/>
    <w:rsid w:val="008A0F87"/>
    <w:rsid w:val="008A1FB7"/>
    <w:rsid w:val="008A4C40"/>
    <w:rsid w:val="008A7C57"/>
    <w:rsid w:val="008B07B4"/>
    <w:rsid w:val="008B0DDA"/>
    <w:rsid w:val="008B19F3"/>
    <w:rsid w:val="008B1E16"/>
    <w:rsid w:val="008B1F6E"/>
    <w:rsid w:val="008B21BA"/>
    <w:rsid w:val="008B25FA"/>
    <w:rsid w:val="008B3DED"/>
    <w:rsid w:val="008B4083"/>
    <w:rsid w:val="008B4109"/>
    <w:rsid w:val="008B413B"/>
    <w:rsid w:val="008B4D93"/>
    <w:rsid w:val="008B71BB"/>
    <w:rsid w:val="008B7C13"/>
    <w:rsid w:val="008C0479"/>
    <w:rsid w:val="008C04D9"/>
    <w:rsid w:val="008C1575"/>
    <w:rsid w:val="008C1A1F"/>
    <w:rsid w:val="008C3194"/>
    <w:rsid w:val="008C41A5"/>
    <w:rsid w:val="008C586A"/>
    <w:rsid w:val="008C6929"/>
    <w:rsid w:val="008D0F54"/>
    <w:rsid w:val="008D325D"/>
    <w:rsid w:val="008D37A5"/>
    <w:rsid w:val="008D3EB9"/>
    <w:rsid w:val="008D540C"/>
    <w:rsid w:val="008D55CE"/>
    <w:rsid w:val="008D5BF5"/>
    <w:rsid w:val="008D6258"/>
    <w:rsid w:val="008E0DE2"/>
    <w:rsid w:val="008E1EF5"/>
    <w:rsid w:val="008E378A"/>
    <w:rsid w:val="008E382A"/>
    <w:rsid w:val="008E3BD0"/>
    <w:rsid w:val="008E3C8E"/>
    <w:rsid w:val="008E4FAE"/>
    <w:rsid w:val="008E55DD"/>
    <w:rsid w:val="008E5C5F"/>
    <w:rsid w:val="008E6181"/>
    <w:rsid w:val="008E6FBC"/>
    <w:rsid w:val="008E72EF"/>
    <w:rsid w:val="008E7449"/>
    <w:rsid w:val="008E7855"/>
    <w:rsid w:val="008F0C58"/>
    <w:rsid w:val="008F135B"/>
    <w:rsid w:val="008F180B"/>
    <w:rsid w:val="008F2096"/>
    <w:rsid w:val="008F2F83"/>
    <w:rsid w:val="008F333D"/>
    <w:rsid w:val="008F390A"/>
    <w:rsid w:val="008F40E6"/>
    <w:rsid w:val="008F43BF"/>
    <w:rsid w:val="008F45B4"/>
    <w:rsid w:val="008F47BC"/>
    <w:rsid w:val="008F4D31"/>
    <w:rsid w:val="008F544A"/>
    <w:rsid w:val="008F5712"/>
    <w:rsid w:val="008F6278"/>
    <w:rsid w:val="008F6CDA"/>
    <w:rsid w:val="0090024B"/>
    <w:rsid w:val="009003A6"/>
    <w:rsid w:val="009005E3"/>
    <w:rsid w:val="0090217D"/>
    <w:rsid w:val="00902917"/>
    <w:rsid w:val="00903184"/>
    <w:rsid w:val="009033D7"/>
    <w:rsid w:val="00904388"/>
    <w:rsid w:val="00907067"/>
    <w:rsid w:val="00907A1D"/>
    <w:rsid w:val="0091129C"/>
    <w:rsid w:val="00911864"/>
    <w:rsid w:val="00911D0B"/>
    <w:rsid w:val="00912DBC"/>
    <w:rsid w:val="00912E86"/>
    <w:rsid w:val="00913465"/>
    <w:rsid w:val="00914100"/>
    <w:rsid w:val="009146A3"/>
    <w:rsid w:val="00914780"/>
    <w:rsid w:val="009148A0"/>
    <w:rsid w:val="00914CE6"/>
    <w:rsid w:val="00915550"/>
    <w:rsid w:val="0091578A"/>
    <w:rsid w:val="00915EC7"/>
    <w:rsid w:val="00916244"/>
    <w:rsid w:val="00920396"/>
    <w:rsid w:val="00920977"/>
    <w:rsid w:val="00921024"/>
    <w:rsid w:val="00922EA1"/>
    <w:rsid w:val="00923AF4"/>
    <w:rsid w:val="00923B45"/>
    <w:rsid w:val="0092441A"/>
    <w:rsid w:val="00924803"/>
    <w:rsid w:val="00924C44"/>
    <w:rsid w:val="009266B7"/>
    <w:rsid w:val="009270A5"/>
    <w:rsid w:val="00927909"/>
    <w:rsid w:val="00931A47"/>
    <w:rsid w:val="009323BB"/>
    <w:rsid w:val="0093270E"/>
    <w:rsid w:val="009332F6"/>
    <w:rsid w:val="00933E9F"/>
    <w:rsid w:val="009343FE"/>
    <w:rsid w:val="009353DC"/>
    <w:rsid w:val="00935D00"/>
    <w:rsid w:val="009365ED"/>
    <w:rsid w:val="0093662E"/>
    <w:rsid w:val="00936AA6"/>
    <w:rsid w:val="00936DE3"/>
    <w:rsid w:val="00940BCB"/>
    <w:rsid w:val="0094120F"/>
    <w:rsid w:val="009412DD"/>
    <w:rsid w:val="009414F6"/>
    <w:rsid w:val="009420ED"/>
    <w:rsid w:val="009428B1"/>
    <w:rsid w:val="00942C89"/>
    <w:rsid w:val="009437E3"/>
    <w:rsid w:val="00943C9C"/>
    <w:rsid w:val="00945048"/>
    <w:rsid w:val="00945571"/>
    <w:rsid w:val="009461B3"/>
    <w:rsid w:val="00946241"/>
    <w:rsid w:val="00946E6A"/>
    <w:rsid w:val="00951672"/>
    <w:rsid w:val="009517B4"/>
    <w:rsid w:val="009528EA"/>
    <w:rsid w:val="00952C19"/>
    <w:rsid w:val="00952EEE"/>
    <w:rsid w:val="00953842"/>
    <w:rsid w:val="0095403C"/>
    <w:rsid w:val="0095452C"/>
    <w:rsid w:val="0095512B"/>
    <w:rsid w:val="00955C28"/>
    <w:rsid w:val="00955C31"/>
    <w:rsid w:val="00955D7A"/>
    <w:rsid w:val="009564E6"/>
    <w:rsid w:val="00957233"/>
    <w:rsid w:val="00957795"/>
    <w:rsid w:val="00960858"/>
    <w:rsid w:val="00961FB8"/>
    <w:rsid w:val="009623F1"/>
    <w:rsid w:val="009635FE"/>
    <w:rsid w:val="00963601"/>
    <w:rsid w:val="00963985"/>
    <w:rsid w:val="00965CE4"/>
    <w:rsid w:val="00966D3F"/>
    <w:rsid w:val="00967207"/>
    <w:rsid w:val="0097084A"/>
    <w:rsid w:val="00970896"/>
    <w:rsid w:val="00971488"/>
    <w:rsid w:val="009718FA"/>
    <w:rsid w:val="00971969"/>
    <w:rsid w:val="00971BF0"/>
    <w:rsid w:val="00971EB8"/>
    <w:rsid w:val="0097282B"/>
    <w:rsid w:val="00973572"/>
    <w:rsid w:val="00974730"/>
    <w:rsid w:val="00974A3C"/>
    <w:rsid w:val="00974C98"/>
    <w:rsid w:val="00975557"/>
    <w:rsid w:val="00975C0E"/>
    <w:rsid w:val="00975F05"/>
    <w:rsid w:val="009770A7"/>
    <w:rsid w:val="009770DA"/>
    <w:rsid w:val="00977D4D"/>
    <w:rsid w:val="00980A80"/>
    <w:rsid w:val="0098102A"/>
    <w:rsid w:val="00983080"/>
    <w:rsid w:val="0098589E"/>
    <w:rsid w:val="00986912"/>
    <w:rsid w:val="0098771E"/>
    <w:rsid w:val="00987A09"/>
    <w:rsid w:val="00987A15"/>
    <w:rsid w:val="00991233"/>
    <w:rsid w:val="00991697"/>
    <w:rsid w:val="00992467"/>
    <w:rsid w:val="00993275"/>
    <w:rsid w:val="009936EE"/>
    <w:rsid w:val="00993A44"/>
    <w:rsid w:val="00994105"/>
    <w:rsid w:val="0099422B"/>
    <w:rsid w:val="0099449A"/>
    <w:rsid w:val="00994997"/>
    <w:rsid w:val="009958A8"/>
    <w:rsid w:val="00996575"/>
    <w:rsid w:val="00997AF9"/>
    <w:rsid w:val="00997B07"/>
    <w:rsid w:val="009A0560"/>
    <w:rsid w:val="009A15E2"/>
    <w:rsid w:val="009A162E"/>
    <w:rsid w:val="009A2BF8"/>
    <w:rsid w:val="009A347F"/>
    <w:rsid w:val="009A40BC"/>
    <w:rsid w:val="009A431A"/>
    <w:rsid w:val="009A564B"/>
    <w:rsid w:val="009A595F"/>
    <w:rsid w:val="009A6100"/>
    <w:rsid w:val="009A63F4"/>
    <w:rsid w:val="009A6C6A"/>
    <w:rsid w:val="009A7307"/>
    <w:rsid w:val="009A74DF"/>
    <w:rsid w:val="009A7F17"/>
    <w:rsid w:val="009B0FBB"/>
    <w:rsid w:val="009B141D"/>
    <w:rsid w:val="009B3689"/>
    <w:rsid w:val="009B3C7C"/>
    <w:rsid w:val="009B51A7"/>
    <w:rsid w:val="009B5AFD"/>
    <w:rsid w:val="009B678D"/>
    <w:rsid w:val="009B705B"/>
    <w:rsid w:val="009B7AA0"/>
    <w:rsid w:val="009B7E11"/>
    <w:rsid w:val="009B7EE1"/>
    <w:rsid w:val="009C258C"/>
    <w:rsid w:val="009C4B3D"/>
    <w:rsid w:val="009C4C0C"/>
    <w:rsid w:val="009C7399"/>
    <w:rsid w:val="009D054F"/>
    <w:rsid w:val="009D0E0D"/>
    <w:rsid w:val="009D16FC"/>
    <w:rsid w:val="009D182F"/>
    <w:rsid w:val="009D2A26"/>
    <w:rsid w:val="009D33EE"/>
    <w:rsid w:val="009D4A0A"/>
    <w:rsid w:val="009D60D9"/>
    <w:rsid w:val="009D61A4"/>
    <w:rsid w:val="009D77EB"/>
    <w:rsid w:val="009D7E09"/>
    <w:rsid w:val="009E0017"/>
    <w:rsid w:val="009E00B0"/>
    <w:rsid w:val="009E0396"/>
    <w:rsid w:val="009E2537"/>
    <w:rsid w:val="009E325F"/>
    <w:rsid w:val="009E38B5"/>
    <w:rsid w:val="009E3BD1"/>
    <w:rsid w:val="009E6670"/>
    <w:rsid w:val="009E687B"/>
    <w:rsid w:val="009E7E8E"/>
    <w:rsid w:val="009F1492"/>
    <w:rsid w:val="009F203D"/>
    <w:rsid w:val="009F3233"/>
    <w:rsid w:val="009F3409"/>
    <w:rsid w:val="009F4425"/>
    <w:rsid w:val="009F4A0C"/>
    <w:rsid w:val="00A019BB"/>
    <w:rsid w:val="00A0225F"/>
    <w:rsid w:val="00A02538"/>
    <w:rsid w:val="00A0474E"/>
    <w:rsid w:val="00A04797"/>
    <w:rsid w:val="00A05A82"/>
    <w:rsid w:val="00A06977"/>
    <w:rsid w:val="00A06C2F"/>
    <w:rsid w:val="00A0724D"/>
    <w:rsid w:val="00A10408"/>
    <w:rsid w:val="00A109A6"/>
    <w:rsid w:val="00A110B6"/>
    <w:rsid w:val="00A11477"/>
    <w:rsid w:val="00A1171B"/>
    <w:rsid w:val="00A117A3"/>
    <w:rsid w:val="00A12969"/>
    <w:rsid w:val="00A13801"/>
    <w:rsid w:val="00A15F93"/>
    <w:rsid w:val="00A164B5"/>
    <w:rsid w:val="00A16BCD"/>
    <w:rsid w:val="00A17C1E"/>
    <w:rsid w:val="00A2168A"/>
    <w:rsid w:val="00A22181"/>
    <w:rsid w:val="00A22AE4"/>
    <w:rsid w:val="00A22EDB"/>
    <w:rsid w:val="00A24CE0"/>
    <w:rsid w:val="00A31390"/>
    <w:rsid w:val="00A32A27"/>
    <w:rsid w:val="00A33007"/>
    <w:rsid w:val="00A334CF"/>
    <w:rsid w:val="00A345EA"/>
    <w:rsid w:val="00A353F2"/>
    <w:rsid w:val="00A354CE"/>
    <w:rsid w:val="00A35923"/>
    <w:rsid w:val="00A36041"/>
    <w:rsid w:val="00A361DD"/>
    <w:rsid w:val="00A3689D"/>
    <w:rsid w:val="00A36FC0"/>
    <w:rsid w:val="00A37C95"/>
    <w:rsid w:val="00A41E4F"/>
    <w:rsid w:val="00A432EC"/>
    <w:rsid w:val="00A443C6"/>
    <w:rsid w:val="00A45BA8"/>
    <w:rsid w:val="00A45F00"/>
    <w:rsid w:val="00A46ADB"/>
    <w:rsid w:val="00A47BE7"/>
    <w:rsid w:val="00A50FC8"/>
    <w:rsid w:val="00A52DF8"/>
    <w:rsid w:val="00A5429B"/>
    <w:rsid w:val="00A542C3"/>
    <w:rsid w:val="00A542D0"/>
    <w:rsid w:val="00A54557"/>
    <w:rsid w:val="00A54AB9"/>
    <w:rsid w:val="00A54CED"/>
    <w:rsid w:val="00A551DD"/>
    <w:rsid w:val="00A55EF0"/>
    <w:rsid w:val="00A574BC"/>
    <w:rsid w:val="00A57B4B"/>
    <w:rsid w:val="00A57C2F"/>
    <w:rsid w:val="00A57D0D"/>
    <w:rsid w:val="00A60C3A"/>
    <w:rsid w:val="00A60D2F"/>
    <w:rsid w:val="00A618EA"/>
    <w:rsid w:val="00A630AD"/>
    <w:rsid w:val="00A63A4A"/>
    <w:rsid w:val="00A64293"/>
    <w:rsid w:val="00A64639"/>
    <w:rsid w:val="00A64B15"/>
    <w:rsid w:val="00A6541E"/>
    <w:rsid w:val="00A670C4"/>
    <w:rsid w:val="00A6746F"/>
    <w:rsid w:val="00A7067E"/>
    <w:rsid w:val="00A70E85"/>
    <w:rsid w:val="00A72148"/>
    <w:rsid w:val="00A7277B"/>
    <w:rsid w:val="00A75C94"/>
    <w:rsid w:val="00A75D66"/>
    <w:rsid w:val="00A764CD"/>
    <w:rsid w:val="00A7709E"/>
    <w:rsid w:val="00A7718F"/>
    <w:rsid w:val="00A77440"/>
    <w:rsid w:val="00A775A9"/>
    <w:rsid w:val="00A82360"/>
    <w:rsid w:val="00A825E5"/>
    <w:rsid w:val="00A831F6"/>
    <w:rsid w:val="00A83E53"/>
    <w:rsid w:val="00A85B66"/>
    <w:rsid w:val="00A85DFE"/>
    <w:rsid w:val="00A86194"/>
    <w:rsid w:val="00A8619A"/>
    <w:rsid w:val="00A869E2"/>
    <w:rsid w:val="00A86DEA"/>
    <w:rsid w:val="00A86EDB"/>
    <w:rsid w:val="00A872F2"/>
    <w:rsid w:val="00A9030F"/>
    <w:rsid w:val="00A9120A"/>
    <w:rsid w:val="00A9131C"/>
    <w:rsid w:val="00A91C21"/>
    <w:rsid w:val="00A920F7"/>
    <w:rsid w:val="00A92AE5"/>
    <w:rsid w:val="00A92DD4"/>
    <w:rsid w:val="00A93322"/>
    <w:rsid w:val="00A93344"/>
    <w:rsid w:val="00A93541"/>
    <w:rsid w:val="00A93576"/>
    <w:rsid w:val="00A94829"/>
    <w:rsid w:val="00A960E8"/>
    <w:rsid w:val="00AA4F17"/>
    <w:rsid w:val="00AA50AD"/>
    <w:rsid w:val="00AA7584"/>
    <w:rsid w:val="00AB06A5"/>
    <w:rsid w:val="00AB17C0"/>
    <w:rsid w:val="00AB2037"/>
    <w:rsid w:val="00AB2E76"/>
    <w:rsid w:val="00AB3237"/>
    <w:rsid w:val="00AB3E3B"/>
    <w:rsid w:val="00AB44DD"/>
    <w:rsid w:val="00AB6101"/>
    <w:rsid w:val="00AB61FD"/>
    <w:rsid w:val="00AB6BBE"/>
    <w:rsid w:val="00AC0096"/>
    <w:rsid w:val="00AC03A1"/>
    <w:rsid w:val="00AC1112"/>
    <w:rsid w:val="00AC2B47"/>
    <w:rsid w:val="00AC3B6B"/>
    <w:rsid w:val="00AC3DC8"/>
    <w:rsid w:val="00AC412F"/>
    <w:rsid w:val="00AC48CF"/>
    <w:rsid w:val="00AC4ED6"/>
    <w:rsid w:val="00AC4F46"/>
    <w:rsid w:val="00AC628F"/>
    <w:rsid w:val="00AC668C"/>
    <w:rsid w:val="00AC6810"/>
    <w:rsid w:val="00AC7BDE"/>
    <w:rsid w:val="00AD02A0"/>
    <w:rsid w:val="00AD02E4"/>
    <w:rsid w:val="00AD20EF"/>
    <w:rsid w:val="00AD3072"/>
    <w:rsid w:val="00AD36CC"/>
    <w:rsid w:val="00AD3AA5"/>
    <w:rsid w:val="00AD4456"/>
    <w:rsid w:val="00AD58B0"/>
    <w:rsid w:val="00AD5AB9"/>
    <w:rsid w:val="00AD5F30"/>
    <w:rsid w:val="00AD66A5"/>
    <w:rsid w:val="00AD722F"/>
    <w:rsid w:val="00AD7E19"/>
    <w:rsid w:val="00AD7FFE"/>
    <w:rsid w:val="00AE122B"/>
    <w:rsid w:val="00AE1DC6"/>
    <w:rsid w:val="00AE27CF"/>
    <w:rsid w:val="00AE30A6"/>
    <w:rsid w:val="00AE318B"/>
    <w:rsid w:val="00AE38F8"/>
    <w:rsid w:val="00AE3C2E"/>
    <w:rsid w:val="00AE460A"/>
    <w:rsid w:val="00AE48B0"/>
    <w:rsid w:val="00AE4EB6"/>
    <w:rsid w:val="00AE560D"/>
    <w:rsid w:val="00AE5A3C"/>
    <w:rsid w:val="00AE75FC"/>
    <w:rsid w:val="00AF1AEE"/>
    <w:rsid w:val="00AF2DE1"/>
    <w:rsid w:val="00AF2F04"/>
    <w:rsid w:val="00AF3B95"/>
    <w:rsid w:val="00AF3BF3"/>
    <w:rsid w:val="00AF3CAA"/>
    <w:rsid w:val="00AF4C92"/>
    <w:rsid w:val="00B0235B"/>
    <w:rsid w:val="00B02393"/>
    <w:rsid w:val="00B0273A"/>
    <w:rsid w:val="00B0278A"/>
    <w:rsid w:val="00B031B8"/>
    <w:rsid w:val="00B04462"/>
    <w:rsid w:val="00B046F5"/>
    <w:rsid w:val="00B049CA"/>
    <w:rsid w:val="00B04B35"/>
    <w:rsid w:val="00B04C93"/>
    <w:rsid w:val="00B07DF6"/>
    <w:rsid w:val="00B10406"/>
    <w:rsid w:val="00B10798"/>
    <w:rsid w:val="00B10C1E"/>
    <w:rsid w:val="00B122E8"/>
    <w:rsid w:val="00B14806"/>
    <w:rsid w:val="00B14F47"/>
    <w:rsid w:val="00B162E6"/>
    <w:rsid w:val="00B16C64"/>
    <w:rsid w:val="00B17ECC"/>
    <w:rsid w:val="00B21D51"/>
    <w:rsid w:val="00B2295A"/>
    <w:rsid w:val="00B22BC6"/>
    <w:rsid w:val="00B231EF"/>
    <w:rsid w:val="00B23228"/>
    <w:rsid w:val="00B2421A"/>
    <w:rsid w:val="00B25971"/>
    <w:rsid w:val="00B26511"/>
    <w:rsid w:val="00B26804"/>
    <w:rsid w:val="00B26814"/>
    <w:rsid w:val="00B26C13"/>
    <w:rsid w:val="00B324E1"/>
    <w:rsid w:val="00B32890"/>
    <w:rsid w:val="00B338DA"/>
    <w:rsid w:val="00B3476A"/>
    <w:rsid w:val="00B358FE"/>
    <w:rsid w:val="00B35B46"/>
    <w:rsid w:val="00B35D70"/>
    <w:rsid w:val="00B3757B"/>
    <w:rsid w:val="00B402AB"/>
    <w:rsid w:val="00B403B0"/>
    <w:rsid w:val="00B40BD9"/>
    <w:rsid w:val="00B4137E"/>
    <w:rsid w:val="00B41785"/>
    <w:rsid w:val="00B41CEE"/>
    <w:rsid w:val="00B41FA0"/>
    <w:rsid w:val="00B42069"/>
    <w:rsid w:val="00B428B9"/>
    <w:rsid w:val="00B438FE"/>
    <w:rsid w:val="00B454E8"/>
    <w:rsid w:val="00B46551"/>
    <w:rsid w:val="00B46620"/>
    <w:rsid w:val="00B46F8F"/>
    <w:rsid w:val="00B46FAF"/>
    <w:rsid w:val="00B4788B"/>
    <w:rsid w:val="00B50577"/>
    <w:rsid w:val="00B5121B"/>
    <w:rsid w:val="00B538F8"/>
    <w:rsid w:val="00B53D90"/>
    <w:rsid w:val="00B5495E"/>
    <w:rsid w:val="00B54DAA"/>
    <w:rsid w:val="00B54E2B"/>
    <w:rsid w:val="00B56317"/>
    <w:rsid w:val="00B57735"/>
    <w:rsid w:val="00B606F2"/>
    <w:rsid w:val="00B61065"/>
    <w:rsid w:val="00B61450"/>
    <w:rsid w:val="00B615D0"/>
    <w:rsid w:val="00B61B17"/>
    <w:rsid w:val="00B61DE4"/>
    <w:rsid w:val="00B62057"/>
    <w:rsid w:val="00B62CFF"/>
    <w:rsid w:val="00B63657"/>
    <w:rsid w:val="00B64D54"/>
    <w:rsid w:val="00B64E3F"/>
    <w:rsid w:val="00B65C25"/>
    <w:rsid w:val="00B65EE7"/>
    <w:rsid w:val="00B66486"/>
    <w:rsid w:val="00B714C2"/>
    <w:rsid w:val="00B718A7"/>
    <w:rsid w:val="00B71A42"/>
    <w:rsid w:val="00B72F6B"/>
    <w:rsid w:val="00B732DD"/>
    <w:rsid w:val="00B738E3"/>
    <w:rsid w:val="00B739CC"/>
    <w:rsid w:val="00B73A30"/>
    <w:rsid w:val="00B73B80"/>
    <w:rsid w:val="00B75C7C"/>
    <w:rsid w:val="00B76B42"/>
    <w:rsid w:val="00B77946"/>
    <w:rsid w:val="00B80EED"/>
    <w:rsid w:val="00B82909"/>
    <w:rsid w:val="00B838F8"/>
    <w:rsid w:val="00B84F87"/>
    <w:rsid w:val="00B8654C"/>
    <w:rsid w:val="00B87ED3"/>
    <w:rsid w:val="00B917AA"/>
    <w:rsid w:val="00B91C13"/>
    <w:rsid w:val="00B93832"/>
    <w:rsid w:val="00B961A6"/>
    <w:rsid w:val="00BA0268"/>
    <w:rsid w:val="00BA1E58"/>
    <w:rsid w:val="00BA218A"/>
    <w:rsid w:val="00BA36E1"/>
    <w:rsid w:val="00BA3F18"/>
    <w:rsid w:val="00BA4E94"/>
    <w:rsid w:val="00BA5A26"/>
    <w:rsid w:val="00BA7296"/>
    <w:rsid w:val="00BA738C"/>
    <w:rsid w:val="00BA7481"/>
    <w:rsid w:val="00BB00E9"/>
    <w:rsid w:val="00BB025B"/>
    <w:rsid w:val="00BB0718"/>
    <w:rsid w:val="00BB07EB"/>
    <w:rsid w:val="00BB095A"/>
    <w:rsid w:val="00BB1B59"/>
    <w:rsid w:val="00BB2670"/>
    <w:rsid w:val="00BB26C7"/>
    <w:rsid w:val="00BB2D65"/>
    <w:rsid w:val="00BB31CC"/>
    <w:rsid w:val="00BB3370"/>
    <w:rsid w:val="00BB391B"/>
    <w:rsid w:val="00BB3A3C"/>
    <w:rsid w:val="00BB50DC"/>
    <w:rsid w:val="00BB53F8"/>
    <w:rsid w:val="00BB55E3"/>
    <w:rsid w:val="00BB6061"/>
    <w:rsid w:val="00BB611C"/>
    <w:rsid w:val="00BB6CD8"/>
    <w:rsid w:val="00BC001F"/>
    <w:rsid w:val="00BC03A8"/>
    <w:rsid w:val="00BC04D7"/>
    <w:rsid w:val="00BC084B"/>
    <w:rsid w:val="00BC0E85"/>
    <w:rsid w:val="00BC15B7"/>
    <w:rsid w:val="00BC2D20"/>
    <w:rsid w:val="00BC42BD"/>
    <w:rsid w:val="00BC4BDC"/>
    <w:rsid w:val="00BC53E4"/>
    <w:rsid w:val="00BC6A04"/>
    <w:rsid w:val="00BC7084"/>
    <w:rsid w:val="00BC7490"/>
    <w:rsid w:val="00BC7EF1"/>
    <w:rsid w:val="00BD120F"/>
    <w:rsid w:val="00BD151A"/>
    <w:rsid w:val="00BD2774"/>
    <w:rsid w:val="00BD31AF"/>
    <w:rsid w:val="00BD3447"/>
    <w:rsid w:val="00BD3F9A"/>
    <w:rsid w:val="00BD4A86"/>
    <w:rsid w:val="00BD5AAF"/>
    <w:rsid w:val="00BD6027"/>
    <w:rsid w:val="00BD7298"/>
    <w:rsid w:val="00BD76C3"/>
    <w:rsid w:val="00BD7852"/>
    <w:rsid w:val="00BE1552"/>
    <w:rsid w:val="00BE19F0"/>
    <w:rsid w:val="00BE1C69"/>
    <w:rsid w:val="00BE210D"/>
    <w:rsid w:val="00BE2845"/>
    <w:rsid w:val="00BE2A41"/>
    <w:rsid w:val="00BE2C4E"/>
    <w:rsid w:val="00BE2D21"/>
    <w:rsid w:val="00BE3408"/>
    <w:rsid w:val="00BE4252"/>
    <w:rsid w:val="00BE47BC"/>
    <w:rsid w:val="00BE5056"/>
    <w:rsid w:val="00BE50B7"/>
    <w:rsid w:val="00BE52A1"/>
    <w:rsid w:val="00BE5433"/>
    <w:rsid w:val="00BE5B69"/>
    <w:rsid w:val="00BE60E7"/>
    <w:rsid w:val="00BE744D"/>
    <w:rsid w:val="00BF053E"/>
    <w:rsid w:val="00BF1772"/>
    <w:rsid w:val="00BF2A1F"/>
    <w:rsid w:val="00BF2D86"/>
    <w:rsid w:val="00BF2FF4"/>
    <w:rsid w:val="00BF3009"/>
    <w:rsid w:val="00BF36BD"/>
    <w:rsid w:val="00BF4F08"/>
    <w:rsid w:val="00BF512A"/>
    <w:rsid w:val="00BF5777"/>
    <w:rsid w:val="00BF6C06"/>
    <w:rsid w:val="00BF739A"/>
    <w:rsid w:val="00BF7C49"/>
    <w:rsid w:val="00BF7D77"/>
    <w:rsid w:val="00C00B23"/>
    <w:rsid w:val="00C0120D"/>
    <w:rsid w:val="00C013C7"/>
    <w:rsid w:val="00C025BD"/>
    <w:rsid w:val="00C03F10"/>
    <w:rsid w:val="00C0595A"/>
    <w:rsid w:val="00C05B26"/>
    <w:rsid w:val="00C072B7"/>
    <w:rsid w:val="00C10EF2"/>
    <w:rsid w:val="00C11079"/>
    <w:rsid w:val="00C11411"/>
    <w:rsid w:val="00C13758"/>
    <w:rsid w:val="00C14FA4"/>
    <w:rsid w:val="00C15A44"/>
    <w:rsid w:val="00C172BD"/>
    <w:rsid w:val="00C1738E"/>
    <w:rsid w:val="00C17985"/>
    <w:rsid w:val="00C209D2"/>
    <w:rsid w:val="00C21AD2"/>
    <w:rsid w:val="00C21B99"/>
    <w:rsid w:val="00C2307C"/>
    <w:rsid w:val="00C233A4"/>
    <w:rsid w:val="00C234A5"/>
    <w:rsid w:val="00C23B16"/>
    <w:rsid w:val="00C24A55"/>
    <w:rsid w:val="00C24E5F"/>
    <w:rsid w:val="00C264A5"/>
    <w:rsid w:val="00C26526"/>
    <w:rsid w:val="00C2662E"/>
    <w:rsid w:val="00C2669E"/>
    <w:rsid w:val="00C268DA"/>
    <w:rsid w:val="00C26A4E"/>
    <w:rsid w:val="00C27E37"/>
    <w:rsid w:val="00C30703"/>
    <w:rsid w:val="00C30862"/>
    <w:rsid w:val="00C308F6"/>
    <w:rsid w:val="00C31FAE"/>
    <w:rsid w:val="00C3235B"/>
    <w:rsid w:val="00C34402"/>
    <w:rsid w:val="00C34B5E"/>
    <w:rsid w:val="00C358ED"/>
    <w:rsid w:val="00C35CE9"/>
    <w:rsid w:val="00C36DC9"/>
    <w:rsid w:val="00C377CE"/>
    <w:rsid w:val="00C403D2"/>
    <w:rsid w:val="00C40976"/>
    <w:rsid w:val="00C412FE"/>
    <w:rsid w:val="00C418B9"/>
    <w:rsid w:val="00C42AE7"/>
    <w:rsid w:val="00C438E7"/>
    <w:rsid w:val="00C44C83"/>
    <w:rsid w:val="00C45301"/>
    <w:rsid w:val="00C46404"/>
    <w:rsid w:val="00C46BD8"/>
    <w:rsid w:val="00C507F2"/>
    <w:rsid w:val="00C514B5"/>
    <w:rsid w:val="00C52F79"/>
    <w:rsid w:val="00C53184"/>
    <w:rsid w:val="00C53E56"/>
    <w:rsid w:val="00C541DB"/>
    <w:rsid w:val="00C5685E"/>
    <w:rsid w:val="00C57384"/>
    <w:rsid w:val="00C574C7"/>
    <w:rsid w:val="00C57B31"/>
    <w:rsid w:val="00C57CCD"/>
    <w:rsid w:val="00C60274"/>
    <w:rsid w:val="00C60782"/>
    <w:rsid w:val="00C60EDE"/>
    <w:rsid w:val="00C615C4"/>
    <w:rsid w:val="00C61D90"/>
    <w:rsid w:val="00C61ED7"/>
    <w:rsid w:val="00C625D2"/>
    <w:rsid w:val="00C631D2"/>
    <w:rsid w:val="00C63733"/>
    <w:rsid w:val="00C63B8F"/>
    <w:rsid w:val="00C6425D"/>
    <w:rsid w:val="00C64F62"/>
    <w:rsid w:val="00C715AF"/>
    <w:rsid w:val="00C716BD"/>
    <w:rsid w:val="00C72692"/>
    <w:rsid w:val="00C72E6F"/>
    <w:rsid w:val="00C74A95"/>
    <w:rsid w:val="00C75A37"/>
    <w:rsid w:val="00C7609A"/>
    <w:rsid w:val="00C7696B"/>
    <w:rsid w:val="00C76C76"/>
    <w:rsid w:val="00C7737C"/>
    <w:rsid w:val="00C80DE1"/>
    <w:rsid w:val="00C81017"/>
    <w:rsid w:val="00C8153D"/>
    <w:rsid w:val="00C81900"/>
    <w:rsid w:val="00C81DA8"/>
    <w:rsid w:val="00C822F1"/>
    <w:rsid w:val="00C82480"/>
    <w:rsid w:val="00C8253A"/>
    <w:rsid w:val="00C82CEB"/>
    <w:rsid w:val="00C82DBF"/>
    <w:rsid w:val="00C82F66"/>
    <w:rsid w:val="00C838DF"/>
    <w:rsid w:val="00C83FC3"/>
    <w:rsid w:val="00C84315"/>
    <w:rsid w:val="00C84795"/>
    <w:rsid w:val="00C860DE"/>
    <w:rsid w:val="00C903B5"/>
    <w:rsid w:val="00C90869"/>
    <w:rsid w:val="00C90955"/>
    <w:rsid w:val="00C90E22"/>
    <w:rsid w:val="00C9267F"/>
    <w:rsid w:val="00C93478"/>
    <w:rsid w:val="00C93F24"/>
    <w:rsid w:val="00CA0154"/>
    <w:rsid w:val="00CA0B52"/>
    <w:rsid w:val="00CA1A3E"/>
    <w:rsid w:val="00CA2228"/>
    <w:rsid w:val="00CA2DFB"/>
    <w:rsid w:val="00CA416A"/>
    <w:rsid w:val="00CA4728"/>
    <w:rsid w:val="00CA604C"/>
    <w:rsid w:val="00CA6813"/>
    <w:rsid w:val="00CA71EF"/>
    <w:rsid w:val="00CA7259"/>
    <w:rsid w:val="00CA75B0"/>
    <w:rsid w:val="00CA7B50"/>
    <w:rsid w:val="00CB040C"/>
    <w:rsid w:val="00CB0BE1"/>
    <w:rsid w:val="00CB11E5"/>
    <w:rsid w:val="00CB1FFF"/>
    <w:rsid w:val="00CB21E0"/>
    <w:rsid w:val="00CB318B"/>
    <w:rsid w:val="00CB5E67"/>
    <w:rsid w:val="00CB6008"/>
    <w:rsid w:val="00CB6365"/>
    <w:rsid w:val="00CB6624"/>
    <w:rsid w:val="00CB6934"/>
    <w:rsid w:val="00CB6E1F"/>
    <w:rsid w:val="00CB735F"/>
    <w:rsid w:val="00CC052B"/>
    <w:rsid w:val="00CC13C3"/>
    <w:rsid w:val="00CC1F3A"/>
    <w:rsid w:val="00CC2FF3"/>
    <w:rsid w:val="00CC3971"/>
    <w:rsid w:val="00CC3F2C"/>
    <w:rsid w:val="00CC4204"/>
    <w:rsid w:val="00CC4839"/>
    <w:rsid w:val="00CC523B"/>
    <w:rsid w:val="00CC5C0E"/>
    <w:rsid w:val="00CC709A"/>
    <w:rsid w:val="00CC7B1F"/>
    <w:rsid w:val="00CC7E2A"/>
    <w:rsid w:val="00CC7FE9"/>
    <w:rsid w:val="00CD1446"/>
    <w:rsid w:val="00CD1FA9"/>
    <w:rsid w:val="00CD25B7"/>
    <w:rsid w:val="00CD261C"/>
    <w:rsid w:val="00CD26E4"/>
    <w:rsid w:val="00CD38B6"/>
    <w:rsid w:val="00CD47ED"/>
    <w:rsid w:val="00CD5859"/>
    <w:rsid w:val="00CD6DCF"/>
    <w:rsid w:val="00CD7093"/>
    <w:rsid w:val="00CD7A53"/>
    <w:rsid w:val="00CD7A82"/>
    <w:rsid w:val="00CE049C"/>
    <w:rsid w:val="00CE0564"/>
    <w:rsid w:val="00CE0854"/>
    <w:rsid w:val="00CE3934"/>
    <w:rsid w:val="00CE395A"/>
    <w:rsid w:val="00CE418C"/>
    <w:rsid w:val="00CE4F34"/>
    <w:rsid w:val="00CE68BB"/>
    <w:rsid w:val="00CE6B6A"/>
    <w:rsid w:val="00CF0230"/>
    <w:rsid w:val="00CF0CA6"/>
    <w:rsid w:val="00CF14D6"/>
    <w:rsid w:val="00CF1C38"/>
    <w:rsid w:val="00CF293F"/>
    <w:rsid w:val="00CF3A90"/>
    <w:rsid w:val="00CF5D40"/>
    <w:rsid w:val="00CF7D1C"/>
    <w:rsid w:val="00D00598"/>
    <w:rsid w:val="00D01F60"/>
    <w:rsid w:val="00D022D9"/>
    <w:rsid w:val="00D02795"/>
    <w:rsid w:val="00D02DB0"/>
    <w:rsid w:val="00D03611"/>
    <w:rsid w:val="00D047E4"/>
    <w:rsid w:val="00D04F5B"/>
    <w:rsid w:val="00D060A0"/>
    <w:rsid w:val="00D06521"/>
    <w:rsid w:val="00D06B62"/>
    <w:rsid w:val="00D06CCD"/>
    <w:rsid w:val="00D06DD7"/>
    <w:rsid w:val="00D07375"/>
    <w:rsid w:val="00D0799C"/>
    <w:rsid w:val="00D107B7"/>
    <w:rsid w:val="00D125D6"/>
    <w:rsid w:val="00D12E27"/>
    <w:rsid w:val="00D1377D"/>
    <w:rsid w:val="00D13A1E"/>
    <w:rsid w:val="00D13B59"/>
    <w:rsid w:val="00D13B70"/>
    <w:rsid w:val="00D151DC"/>
    <w:rsid w:val="00D153CE"/>
    <w:rsid w:val="00D165A3"/>
    <w:rsid w:val="00D172A2"/>
    <w:rsid w:val="00D1784B"/>
    <w:rsid w:val="00D22BA5"/>
    <w:rsid w:val="00D23963"/>
    <w:rsid w:val="00D25243"/>
    <w:rsid w:val="00D268A7"/>
    <w:rsid w:val="00D3003F"/>
    <w:rsid w:val="00D31532"/>
    <w:rsid w:val="00D317D9"/>
    <w:rsid w:val="00D31AFE"/>
    <w:rsid w:val="00D31EBC"/>
    <w:rsid w:val="00D32AF0"/>
    <w:rsid w:val="00D3305B"/>
    <w:rsid w:val="00D34B9D"/>
    <w:rsid w:val="00D34EF1"/>
    <w:rsid w:val="00D34F48"/>
    <w:rsid w:val="00D35689"/>
    <w:rsid w:val="00D36568"/>
    <w:rsid w:val="00D36FB3"/>
    <w:rsid w:val="00D401A4"/>
    <w:rsid w:val="00D40959"/>
    <w:rsid w:val="00D40FF5"/>
    <w:rsid w:val="00D41D4C"/>
    <w:rsid w:val="00D41FB2"/>
    <w:rsid w:val="00D41FFD"/>
    <w:rsid w:val="00D443FC"/>
    <w:rsid w:val="00D44F3F"/>
    <w:rsid w:val="00D45524"/>
    <w:rsid w:val="00D45DC7"/>
    <w:rsid w:val="00D464DB"/>
    <w:rsid w:val="00D46785"/>
    <w:rsid w:val="00D467A9"/>
    <w:rsid w:val="00D468BB"/>
    <w:rsid w:val="00D46BD9"/>
    <w:rsid w:val="00D47BC3"/>
    <w:rsid w:val="00D47C70"/>
    <w:rsid w:val="00D513A4"/>
    <w:rsid w:val="00D53188"/>
    <w:rsid w:val="00D53510"/>
    <w:rsid w:val="00D53534"/>
    <w:rsid w:val="00D53E2F"/>
    <w:rsid w:val="00D55A43"/>
    <w:rsid w:val="00D562D2"/>
    <w:rsid w:val="00D5681C"/>
    <w:rsid w:val="00D56F94"/>
    <w:rsid w:val="00D572D6"/>
    <w:rsid w:val="00D57A6D"/>
    <w:rsid w:val="00D612AA"/>
    <w:rsid w:val="00D61923"/>
    <w:rsid w:val="00D61D60"/>
    <w:rsid w:val="00D623AB"/>
    <w:rsid w:val="00D6284B"/>
    <w:rsid w:val="00D631FB"/>
    <w:rsid w:val="00D6369B"/>
    <w:rsid w:val="00D63D72"/>
    <w:rsid w:val="00D6571B"/>
    <w:rsid w:val="00D65A20"/>
    <w:rsid w:val="00D65D34"/>
    <w:rsid w:val="00D661FA"/>
    <w:rsid w:val="00D66561"/>
    <w:rsid w:val="00D71D9A"/>
    <w:rsid w:val="00D71E00"/>
    <w:rsid w:val="00D72D4E"/>
    <w:rsid w:val="00D73628"/>
    <w:rsid w:val="00D73A5A"/>
    <w:rsid w:val="00D74295"/>
    <w:rsid w:val="00D74C43"/>
    <w:rsid w:val="00D75471"/>
    <w:rsid w:val="00D75562"/>
    <w:rsid w:val="00D75696"/>
    <w:rsid w:val="00D7673D"/>
    <w:rsid w:val="00D770B8"/>
    <w:rsid w:val="00D803E1"/>
    <w:rsid w:val="00D80B68"/>
    <w:rsid w:val="00D80EA0"/>
    <w:rsid w:val="00D82A33"/>
    <w:rsid w:val="00D82DBA"/>
    <w:rsid w:val="00D84F2B"/>
    <w:rsid w:val="00D874A9"/>
    <w:rsid w:val="00D9041C"/>
    <w:rsid w:val="00D932D0"/>
    <w:rsid w:val="00D93587"/>
    <w:rsid w:val="00D93BD0"/>
    <w:rsid w:val="00D94E21"/>
    <w:rsid w:val="00D958F6"/>
    <w:rsid w:val="00D95E83"/>
    <w:rsid w:val="00D96625"/>
    <w:rsid w:val="00D96B5D"/>
    <w:rsid w:val="00D96F01"/>
    <w:rsid w:val="00D96F4D"/>
    <w:rsid w:val="00DA053C"/>
    <w:rsid w:val="00DA0DE5"/>
    <w:rsid w:val="00DA0FDE"/>
    <w:rsid w:val="00DA276B"/>
    <w:rsid w:val="00DA2EC4"/>
    <w:rsid w:val="00DA3049"/>
    <w:rsid w:val="00DA427B"/>
    <w:rsid w:val="00DA4D53"/>
    <w:rsid w:val="00DA4FA5"/>
    <w:rsid w:val="00DA550E"/>
    <w:rsid w:val="00DA5BAE"/>
    <w:rsid w:val="00DA6F28"/>
    <w:rsid w:val="00DA73CD"/>
    <w:rsid w:val="00DA753E"/>
    <w:rsid w:val="00DA7808"/>
    <w:rsid w:val="00DB248E"/>
    <w:rsid w:val="00DB36D0"/>
    <w:rsid w:val="00DB58CA"/>
    <w:rsid w:val="00DB5BAE"/>
    <w:rsid w:val="00DB7475"/>
    <w:rsid w:val="00DC1466"/>
    <w:rsid w:val="00DC2381"/>
    <w:rsid w:val="00DC2735"/>
    <w:rsid w:val="00DC3515"/>
    <w:rsid w:val="00DC4A2F"/>
    <w:rsid w:val="00DC4C86"/>
    <w:rsid w:val="00DC56E2"/>
    <w:rsid w:val="00DC798F"/>
    <w:rsid w:val="00DC7EAB"/>
    <w:rsid w:val="00DD10E5"/>
    <w:rsid w:val="00DD17AB"/>
    <w:rsid w:val="00DD19F9"/>
    <w:rsid w:val="00DD1EB3"/>
    <w:rsid w:val="00DD20AB"/>
    <w:rsid w:val="00DD2345"/>
    <w:rsid w:val="00DD2D92"/>
    <w:rsid w:val="00DD458A"/>
    <w:rsid w:val="00DD5497"/>
    <w:rsid w:val="00DD6066"/>
    <w:rsid w:val="00DD6114"/>
    <w:rsid w:val="00DD6CA6"/>
    <w:rsid w:val="00DD6EA2"/>
    <w:rsid w:val="00DD729F"/>
    <w:rsid w:val="00DD798E"/>
    <w:rsid w:val="00DE0E79"/>
    <w:rsid w:val="00DE1B8B"/>
    <w:rsid w:val="00DE1DC3"/>
    <w:rsid w:val="00DE336B"/>
    <w:rsid w:val="00DE342F"/>
    <w:rsid w:val="00DE348F"/>
    <w:rsid w:val="00DE358F"/>
    <w:rsid w:val="00DE47C7"/>
    <w:rsid w:val="00DE7BC2"/>
    <w:rsid w:val="00DE7E3C"/>
    <w:rsid w:val="00DE7E40"/>
    <w:rsid w:val="00DF0744"/>
    <w:rsid w:val="00DF0B73"/>
    <w:rsid w:val="00DF0BF9"/>
    <w:rsid w:val="00DF14B7"/>
    <w:rsid w:val="00DF17E9"/>
    <w:rsid w:val="00DF1CEE"/>
    <w:rsid w:val="00DF2A75"/>
    <w:rsid w:val="00DF303F"/>
    <w:rsid w:val="00DF44C8"/>
    <w:rsid w:val="00DF4C97"/>
    <w:rsid w:val="00DF7D29"/>
    <w:rsid w:val="00E00693"/>
    <w:rsid w:val="00E0108C"/>
    <w:rsid w:val="00E01823"/>
    <w:rsid w:val="00E01B10"/>
    <w:rsid w:val="00E01B58"/>
    <w:rsid w:val="00E02169"/>
    <w:rsid w:val="00E031A8"/>
    <w:rsid w:val="00E03FD5"/>
    <w:rsid w:val="00E043AA"/>
    <w:rsid w:val="00E04F21"/>
    <w:rsid w:val="00E05024"/>
    <w:rsid w:val="00E06681"/>
    <w:rsid w:val="00E105D9"/>
    <w:rsid w:val="00E11878"/>
    <w:rsid w:val="00E12CB3"/>
    <w:rsid w:val="00E13178"/>
    <w:rsid w:val="00E132F3"/>
    <w:rsid w:val="00E14202"/>
    <w:rsid w:val="00E148DA"/>
    <w:rsid w:val="00E155E7"/>
    <w:rsid w:val="00E156D4"/>
    <w:rsid w:val="00E156FD"/>
    <w:rsid w:val="00E15E3B"/>
    <w:rsid w:val="00E16220"/>
    <w:rsid w:val="00E16E75"/>
    <w:rsid w:val="00E17305"/>
    <w:rsid w:val="00E176DF"/>
    <w:rsid w:val="00E176F3"/>
    <w:rsid w:val="00E208F9"/>
    <w:rsid w:val="00E20C6A"/>
    <w:rsid w:val="00E21439"/>
    <w:rsid w:val="00E21B9B"/>
    <w:rsid w:val="00E21D8B"/>
    <w:rsid w:val="00E22882"/>
    <w:rsid w:val="00E22B79"/>
    <w:rsid w:val="00E2345C"/>
    <w:rsid w:val="00E25A16"/>
    <w:rsid w:val="00E26A7C"/>
    <w:rsid w:val="00E3006E"/>
    <w:rsid w:val="00E30732"/>
    <w:rsid w:val="00E30861"/>
    <w:rsid w:val="00E321BE"/>
    <w:rsid w:val="00E32909"/>
    <w:rsid w:val="00E3345C"/>
    <w:rsid w:val="00E33516"/>
    <w:rsid w:val="00E33951"/>
    <w:rsid w:val="00E3397F"/>
    <w:rsid w:val="00E33A11"/>
    <w:rsid w:val="00E34677"/>
    <w:rsid w:val="00E349CB"/>
    <w:rsid w:val="00E3515C"/>
    <w:rsid w:val="00E3652D"/>
    <w:rsid w:val="00E37845"/>
    <w:rsid w:val="00E403DE"/>
    <w:rsid w:val="00E40456"/>
    <w:rsid w:val="00E405B5"/>
    <w:rsid w:val="00E41D9C"/>
    <w:rsid w:val="00E4254A"/>
    <w:rsid w:val="00E42564"/>
    <w:rsid w:val="00E427D7"/>
    <w:rsid w:val="00E42B72"/>
    <w:rsid w:val="00E43671"/>
    <w:rsid w:val="00E43D6E"/>
    <w:rsid w:val="00E45639"/>
    <w:rsid w:val="00E45945"/>
    <w:rsid w:val="00E45BD4"/>
    <w:rsid w:val="00E45C03"/>
    <w:rsid w:val="00E509F1"/>
    <w:rsid w:val="00E51754"/>
    <w:rsid w:val="00E5226B"/>
    <w:rsid w:val="00E52646"/>
    <w:rsid w:val="00E52B72"/>
    <w:rsid w:val="00E563C2"/>
    <w:rsid w:val="00E565BC"/>
    <w:rsid w:val="00E567F5"/>
    <w:rsid w:val="00E57A46"/>
    <w:rsid w:val="00E6043E"/>
    <w:rsid w:val="00E607C9"/>
    <w:rsid w:val="00E60F65"/>
    <w:rsid w:val="00E61DD6"/>
    <w:rsid w:val="00E62F67"/>
    <w:rsid w:val="00E63FA2"/>
    <w:rsid w:val="00E646AC"/>
    <w:rsid w:val="00E650A2"/>
    <w:rsid w:val="00E66352"/>
    <w:rsid w:val="00E67E04"/>
    <w:rsid w:val="00E71547"/>
    <w:rsid w:val="00E7192F"/>
    <w:rsid w:val="00E72369"/>
    <w:rsid w:val="00E726A9"/>
    <w:rsid w:val="00E73027"/>
    <w:rsid w:val="00E736CE"/>
    <w:rsid w:val="00E74A7D"/>
    <w:rsid w:val="00E7518D"/>
    <w:rsid w:val="00E75258"/>
    <w:rsid w:val="00E7599E"/>
    <w:rsid w:val="00E75EF9"/>
    <w:rsid w:val="00E7616C"/>
    <w:rsid w:val="00E777DB"/>
    <w:rsid w:val="00E81EA3"/>
    <w:rsid w:val="00E8252B"/>
    <w:rsid w:val="00E83651"/>
    <w:rsid w:val="00E839D6"/>
    <w:rsid w:val="00E8428C"/>
    <w:rsid w:val="00E84A3B"/>
    <w:rsid w:val="00E84EA1"/>
    <w:rsid w:val="00E85451"/>
    <w:rsid w:val="00E874FB"/>
    <w:rsid w:val="00E87DB3"/>
    <w:rsid w:val="00E90542"/>
    <w:rsid w:val="00E91456"/>
    <w:rsid w:val="00E92408"/>
    <w:rsid w:val="00E92B91"/>
    <w:rsid w:val="00E92F7D"/>
    <w:rsid w:val="00E9387D"/>
    <w:rsid w:val="00E94934"/>
    <w:rsid w:val="00E94AC5"/>
    <w:rsid w:val="00E9533F"/>
    <w:rsid w:val="00E95363"/>
    <w:rsid w:val="00E9687B"/>
    <w:rsid w:val="00E9748B"/>
    <w:rsid w:val="00E97DB7"/>
    <w:rsid w:val="00E97FB4"/>
    <w:rsid w:val="00EA018F"/>
    <w:rsid w:val="00EA0441"/>
    <w:rsid w:val="00EA0CB7"/>
    <w:rsid w:val="00EA2499"/>
    <w:rsid w:val="00EA28E2"/>
    <w:rsid w:val="00EA3048"/>
    <w:rsid w:val="00EA579D"/>
    <w:rsid w:val="00EA785A"/>
    <w:rsid w:val="00EB1180"/>
    <w:rsid w:val="00EB1B62"/>
    <w:rsid w:val="00EB1F0A"/>
    <w:rsid w:val="00EB2830"/>
    <w:rsid w:val="00EB2AB0"/>
    <w:rsid w:val="00EB3823"/>
    <w:rsid w:val="00EB3AED"/>
    <w:rsid w:val="00EB3F50"/>
    <w:rsid w:val="00EB53E7"/>
    <w:rsid w:val="00EB5413"/>
    <w:rsid w:val="00EB597A"/>
    <w:rsid w:val="00EB7584"/>
    <w:rsid w:val="00EB7630"/>
    <w:rsid w:val="00EB7DD6"/>
    <w:rsid w:val="00EC1A9F"/>
    <w:rsid w:val="00EC1E2B"/>
    <w:rsid w:val="00EC1F0F"/>
    <w:rsid w:val="00EC2770"/>
    <w:rsid w:val="00EC2EE8"/>
    <w:rsid w:val="00EC2F14"/>
    <w:rsid w:val="00EC354A"/>
    <w:rsid w:val="00EC3CC0"/>
    <w:rsid w:val="00EC438B"/>
    <w:rsid w:val="00EC4620"/>
    <w:rsid w:val="00EC4C64"/>
    <w:rsid w:val="00EC5315"/>
    <w:rsid w:val="00EC65FA"/>
    <w:rsid w:val="00EC696F"/>
    <w:rsid w:val="00EC6B73"/>
    <w:rsid w:val="00EC710B"/>
    <w:rsid w:val="00EC7A40"/>
    <w:rsid w:val="00ED3A1F"/>
    <w:rsid w:val="00ED3C26"/>
    <w:rsid w:val="00ED5F91"/>
    <w:rsid w:val="00ED6799"/>
    <w:rsid w:val="00ED6999"/>
    <w:rsid w:val="00ED714A"/>
    <w:rsid w:val="00EE07AB"/>
    <w:rsid w:val="00EE1192"/>
    <w:rsid w:val="00EE12F8"/>
    <w:rsid w:val="00EE15FB"/>
    <w:rsid w:val="00EE19F7"/>
    <w:rsid w:val="00EE240D"/>
    <w:rsid w:val="00EE377C"/>
    <w:rsid w:val="00EE527C"/>
    <w:rsid w:val="00EE6197"/>
    <w:rsid w:val="00EF0F6F"/>
    <w:rsid w:val="00EF1C34"/>
    <w:rsid w:val="00EF27D5"/>
    <w:rsid w:val="00EF3562"/>
    <w:rsid w:val="00EF373A"/>
    <w:rsid w:val="00EF4D90"/>
    <w:rsid w:val="00EF5122"/>
    <w:rsid w:val="00EF63BE"/>
    <w:rsid w:val="00EF67ED"/>
    <w:rsid w:val="00EF69BD"/>
    <w:rsid w:val="00EF70B2"/>
    <w:rsid w:val="00EF7B05"/>
    <w:rsid w:val="00EF7C1B"/>
    <w:rsid w:val="00EF7E96"/>
    <w:rsid w:val="00F012D7"/>
    <w:rsid w:val="00F02F74"/>
    <w:rsid w:val="00F0301B"/>
    <w:rsid w:val="00F03676"/>
    <w:rsid w:val="00F04139"/>
    <w:rsid w:val="00F04E3B"/>
    <w:rsid w:val="00F06192"/>
    <w:rsid w:val="00F06A00"/>
    <w:rsid w:val="00F07CD5"/>
    <w:rsid w:val="00F10EB7"/>
    <w:rsid w:val="00F11059"/>
    <w:rsid w:val="00F1116A"/>
    <w:rsid w:val="00F124DA"/>
    <w:rsid w:val="00F12667"/>
    <w:rsid w:val="00F1416E"/>
    <w:rsid w:val="00F142FB"/>
    <w:rsid w:val="00F14BF2"/>
    <w:rsid w:val="00F14DAD"/>
    <w:rsid w:val="00F153B4"/>
    <w:rsid w:val="00F15482"/>
    <w:rsid w:val="00F172FB"/>
    <w:rsid w:val="00F207F3"/>
    <w:rsid w:val="00F20902"/>
    <w:rsid w:val="00F214E6"/>
    <w:rsid w:val="00F21D70"/>
    <w:rsid w:val="00F23D9C"/>
    <w:rsid w:val="00F247CD"/>
    <w:rsid w:val="00F25B99"/>
    <w:rsid w:val="00F25DB9"/>
    <w:rsid w:val="00F2725E"/>
    <w:rsid w:val="00F2740F"/>
    <w:rsid w:val="00F27CB1"/>
    <w:rsid w:val="00F30ACB"/>
    <w:rsid w:val="00F310F7"/>
    <w:rsid w:val="00F31196"/>
    <w:rsid w:val="00F3144D"/>
    <w:rsid w:val="00F318DA"/>
    <w:rsid w:val="00F33392"/>
    <w:rsid w:val="00F3406A"/>
    <w:rsid w:val="00F35C26"/>
    <w:rsid w:val="00F36638"/>
    <w:rsid w:val="00F36812"/>
    <w:rsid w:val="00F36ED4"/>
    <w:rsid w:val="00F370F2"/>
    <w:rsid w:val="00F37930"/>
    <w:rsid w:val="00F379A6"/>
    <w:rsid w:val="00F40CE4"/>
    <w:rsid w:val="00F4497B"/>
    <w:rsid w:val="00F4508D"/>
    <w:rsid w:val="00F45C1F"/>
    <w:rsid w:val="00F46549"/>
    <w:rsid w:val="00F468B5"/>
    <w:rsid w:val="00F47CFA"/>
    <w:rsid w:val="00F50FB5"/>
    <w:rsid w:val="00F51408"/>
    <w:rsid w:val="00F51E22"/>
    <w:rsid w:val="00F51EA5"/>
    <w:rsid w:val="00F52BB8"/>
    <w:rsid w:val="00F52E51"/>
    <w:rsid w:val="00F52ECD"/>
    <w:rsid w:val="00F53BBC"/>
    <w:rsid w:val="00F54858"/>
    <w:rsid w:val="00F552F8"/>
    <w:rsid w:val="00F55578"/>
    <w:rsid w:val="00F574BF"/>
    <w:rsid w:val="00F57D9C"/>
    <w:rsid w:val="00F60E40"/>
    <w:rsid w:val="00F617FF"/>
    <w:rsid w:val="00F61CB8"/>
    <w:rsid w:val="00F62529"/>
    <w:rsid w:val="00F62B54"/>
    <w:rsid w:val="00F63F1F"/>
    <w:rsid w:val="00F662A7"/>
    <w:rsid w:val="00F67FA5"/>
    <w:rsid w:val="00F70A86"/>
    <w:rsid w:val="00F724A5"/>
    <w:rsid w:val="00F72F69"/>
    <w:rsid w:val="00F735E6"/>
    <w:rsid w:val="00F736DF"/>
    <w:rsid w:val="00F74497"/>
    <w:rsid w:val="00F7500B"/>
    <w:rsid w:val="00F75319"/>
    <w:rsid w:val="00F75B7D"/>
    <w:rsid w:val="00F764D4"/>
    <w:rsid w:val="00F773D9"/>
    <w:rsid w:val="00F773DF"/>
    <w:rsid w:val="00F777A3"/>
    <w:rsid w:val="00F811CC"/>
    <w:rsid w:val="00F81505"/>
    <w:rsid w:val="00F81E2E"/>
    <w:rsid w:val="00F82829"/>
    <w:rsid w:val="00F8312B"/>
    <w:rsid w:val="00F83D3D"/>
    <w:rsid w:val="00F83E87"/>
    <w:rsid w:val="00F84D67"/>
    <w:rsid w:val="00F858FE"/>
    <w:rsid w:val="00F859CC"/>
    <w:rsid w:val="00F85ACC"/>
    <w:rsid w:val="00F862A0"/>
    <w:rsid w:val="00F86378"/>
    <w:rsid w:val="00F86838"/>
    <w:rsid w:val="00F86CCB"/>
    <w:rsid w:val="00F87927"/>
    <w:rsid w:val="00F87EB7"/>
    <w:rsid w:val="00F909AB"/>
    <w:rsid w:val="00F92676"/>
    <w:rsid w:val="00F93048"/>
    <w:rsid w:val="00F93A69"/>
    <w:rsid w:val="00F940B5"/>
    <w:rsid w:val="00FA3664"/>
    <w:rsid w:val="00FA38B6"/>
    <w:rsid w:val="00FA4C32"/>
    <w:rsid w:val="00FA5CD2"/>
    <w:rsid w:val="00FA71E8"/>
    <w:rsid w:val="00FB0106"/>
    <w:rsid w:val="00FB046B"/>
    <w:rsid w:val="00FB0AC6"/>
    <w:rsid w:val="00FB1764"/>
    <w:rsid w:val="00FB229D"/>
    <w:rsid w:val="00FB2A46"/>
    <w:rsid w:val="00FB3089"/>
    <w:rsid w:val="00FB43BC"/>
    <w:rsid w:val="00FB4687"/>
    <w:rsid w:val="00FB4764"/>
    <w:rsid w:val="00FB57BF"/>
    <w:rsid w:val="00FB6753"/>
    <w:rsid w:val="00FB7DA3"/>
    <w:rsid w:val="00FC1E63"/>
    <w:rsid w:val="00FC2217"/>
    <w:rsid w:val="00FC24A1"/>
    <w:rsid w:val="00FC329F"/>
    <w:rsid w:val="00FC3507"/>
    <w:rsid w:val="00FC3628"/>
    <w:rsid w:val="00FC42EB"/>
    <w:rsid w:val="00FC43F4"/>
    <w:rsid w:val="00FC4F79"/>
    <w:rsid w:val="00FC5430"/>
    <w:rsid w:val="00FC5640"/>
    <w:rsid w:val="00FC5C1D"/>
    <w:rsid w:val="00FC74B6"/>
    <w:rsid w:val="00FD213D"/>
    <w:rsid w:val="00FD222C"/>
    <w:rsid w:val="00FD27F6"/>
    <w:rsid w:val="00FD2AC5"/>
    <w:rsid w:val="00FD3B3C"/>
    <w:rsid w:val="00FD44B2"/>
    <w:rsid w:val="00FD6688"/>
    <w:rsid w:val="00FD6910"/>
    <w:rsid w:val="00FD6B91"/>
    <w:rsid w:val="00FD7253"/>
    <w:rsid w:val="00FD7362"/>
    <w:rsid w:val="00FD7B1B"/>
    <w:rsid w:val="00FE0646"/>
    <w:rsid w:val="00FE0A5C"/>
    <w:rsid w:val="00FE0BE8"/>
    <w:rsid w:val="00FE0D93"/>
    <w:rsid w:val="00FE1616"/>
    <w:rsid w:val="00FE1621"/>
    <w:rsid w:val="00FE17B7"/>
    <w:rsid w:val="00FE231A"/>
    <w:rsid w:val="00FE26C4"/>
    <w:rsid w:val="00FE2C2D"/>
    <w:rsid w:val="00FE3964"/>
    <w:rsid w:val="00FE42AB"/>
    <w:rsid w:val="00FE48CB"/>
    <w:rsid w:val="00FE4C45"/>
    <w:rsid w:val="00FE53F9"/>
    <w:rsid w:val="00FE72E1"/>
    <w:rsid w:val="00FE7319"/>
    <w:rsid w:val="00FE77C4"/>
    <w:rsid w:val="00FF072F"/>
    <w:rsid w:val="00FF2A66"/>
    <w:rsid w:val="00FF2D8C"/>
    <w:rsid w:val="00FF3111"/>
    <w:rsid w:val="00FF3960"/>
    <w:rsid w:val="00FF5343"/>
    <w:rsid w:val="00FF5764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F20D6A-6833-4378-BAE6-EB172C1A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A4E"/>
    <w:pPr>
      <w:spacing w:before="240" w:after="60"/>
      <w:outlineLvl w:val="2"/>
    </w:pPr>
    <w:rPr>
      <w:b/>
      <w:color w:val="548AB7" w:themeColor="accent1" w:themeShade="BF"/>
      <w:spacing w:val="10"/>
      <w:szCs w:val="24"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C26A4E"/>
    <w:rPr>
      <w:b/>
      <w:color w:val="548AB7" w:themeColor="accent1" w:themeShade="BF"/>
      <w:spacing w:val="10"/>
      <w:szCs w:val="24"/>
      <w:lang w:val="en-CA"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pPr>
      <w:numPr>
        <w:numId w:val="3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4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6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customStyle="1" w:styleId="TOCTitle">
    <w:name w:val="TOC Title"/>
    <w:basedOn w:val="Normal"/>
    <w:qFormat/>
    <w:rsid w:val="008F333D"/>
    <w:pPr>
      <w:spacing w:after="0" w:line="240" w:lineRule="auto"/>
      <w:jc w:val="center"/>
    </w:pPr>
    <w:rPr>
      <w:rFonts w:asciiTheme="majorHAnsi" w:eastAsia="Times New Roman" w:hAnsiTheme="majorHAnsi"/>
      <w:b/>
      <w:kern w:val="0"/>
      <w:sz w:val="24"/>
      <w:szCs w:val="24"/>
      <w:lang w:eastAsia="en-US"/>
      <w14:ligatures w14:val="none"/>
    </w:rPr>
  </w:style>
  <w:style w:type="paragraph" w:customStyle="1" w:styleId="Level1">
    <w:name w:val="Level 1"/>
    <w:basedOn w:val="TOC1"/>
    <w:qFormat/>
    <w:rsid w:val="008F333D"/>
    <w:pPr>
      <w:tabs>
        <w:tab w:val="right" w:pos="8630"/>
      </w:tabs>
      <w:spacing w:before="360" w:after="360"/>
    </w:pPr>
    <w:rPr>
      <w:rFonts w:asciiTheme="majorHAnsi" w:eastAsia="Times New Roman" w:hAnsiTheme="majorHAnsi"/>
      <w:bCs/>
      <w:noProof w:val="0"/>
      <w:color w:val="auto"/>
      <w:kern w:val="0"/>
      <w:sz w:val="22"/>
      <w:szCs w:val="22"/>
      <w:u w:val="single"/>
      <w:lang w:eastAsia="en-US"/>
      <w14:ligatures w14:val="none"/>
    </w:rPr>
  </w:style>
  <w:style w:type="paragraph" w:customStyle="1" w:styleId="Level2">
    <w:name w:val="Level 2"/>
    <w:basedOn w:val="TOC2"/>
    <w:qFormat/>
    <w:rsid w:val="008F333D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b/>
      <w:bCs/>
      <w:smallCaps/>
      <w:noProof w:val="0"/>
      <w:kern w:val="0"/>
      <w:sz w:val="22"/>
      <w:szCs w:val="22"/>
      <w:lang w:eastAsia="en-US"/>
      <w14:ligatures w14:val="none"/>
    </w:rPr>
  </w:style>
  <w:style w:type="paragraph" w:customStyle="1" w:styleId="Level3">
    <w:name w:val="Level 3"/>
    <w:basedOn w:val="TOC3"/>
    <w:qFormat/>
    <w:rsid w:val="008F333D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smallCaps/>
      <w:noProof w:val="0"/>
      <w:kern w:val="0"/>
      <w:sz w:val="22"/>
      <w:szCs w:val="22"/>
      <w:lang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0278A"/>
    <w:rPr>
      <w:color w:val="704404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32919"/>
  </w:style>
  <w:style w:type="paragraph" w:styleId="TOCHeading">
    <w:name w:val="TOC Heading"/>
    <w:basedOn w:val="Heading1"/>
    <w:next w:val="Normal"/>
    <w:uiPriority w:val="39"/>
    <w:unhideWhenUsed/>
    <w:qFormat/>
    <w:rsid w:val="001E15CD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:lang w:eastAsia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652D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505">
          <w:marLeft w:val="27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919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5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695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90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362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2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1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592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5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2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38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7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5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9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0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740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9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343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7525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064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659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29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63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98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645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1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13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9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98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49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8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56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2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4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0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54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68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34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9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1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678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316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341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496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34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41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66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81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745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449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9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661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63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773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1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79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43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5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20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62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38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8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2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3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84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81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6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802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10.10.10.8/search/search.php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0.10.10.7/contact_me.php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y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142408D9DD4A85B34AC98FC74C6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0694A-3E1A-4DC5-9A78-7DF3E4005CC4}"/>
      </w:docPartPr>
      <w:docPartBody>
        <w:p w:rsidR="003E07BF" w:rsidRDefault="00591348" w:rsidP="00591348">
          <w:pPr>
            <w:pStyle w:val="B1142408D9DD4A85B34AC98FC74C6DBB"/>
          </w:pPr>
          <w:r>
            <w:rPr>
              <w:webHidden/>
            </w:rPr>
            <w:t>#</w:t>
          </w:r>
        </w:p>
      </w:docPartBody>
    </w:docPart>
    <w:docPart>
      <w:docPartPr>
        <w:name w:val="212412DCF57C4CDFBBA4EEFEFF1A9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6BDA8-40F7-4F8D-8505-87AC25466088}"/>
      </w:docPartPr>
      <w:docPartBody>
        <w:p w:rsidR="00FC6709" w:rsidRDefault="00772D83" w:rsidP="00772D83">
          <w:pPr>
            <w:pStyle w:val="212412DCF57C4CDFBBA4EEFEFF1A99A9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[Type the document title]</w:t>
          </w:r>
        </w:p>
      </w:docPartBody>
    </w:docPart>
    <w:docPart>
      <w:docPartPr>
        <w:name w:val="26084F29825148A7884FEA7436D75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BB6FF-B8D0-4EE0-8926-79B2FE3AD0E3}"/>
      </w:docPartPr>
      <w:docPartBody>
        <w:p w:rsidR="00FC6709" w:rsidRDefault="00772D83" w:rsidP="00772D83">
          <w:pPr>
            <w:pStyle w:val="26084F29825148A7884FEA7436D75509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eGothic-Bold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altName w:val="MS Gothic"/>
    <w:charset w:val="80"/>
    <w:family w:val="swiss"/>
    <w:pitch w:val="variable"/>
    <w:sig w:usb0="E00002FF" w:usb1="6AC7FDFB" w:usb2="00000012" w:usb3="00000000" w:csb0="0002009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48"/>
    <w:rsid w:val="00020B6F"/>
    <w:rsid w:val="00086012"/>
    <w:rsid w:val="000976F4"/>
    <w:rsid w:val="000C5470"/>
    <w:rsid w:val="000E439F"/>
    <w:rsid w:val="00126ABB"/>
    <w:rsid w:val="0015312A"/>
    <w:rsid w:val="00183EE6"/>
    <w:rsid w:val="00196FC3"/>
    <w:rsid w:val="002034DD"/>
    <w:rsid w:val="00227894"/>
    <w:rsid w:val="00266766"/>
    <w:rsid w:val="00286A56"/>
    <w:rsid w:val="002E4C3D"/>
    <w:rsid w:val="003C6231"/>
    <w:rsid w:val="003E07BF"/>
    <w:rsid w:val="004858F7"/>
    <w:rsid w:val="004D2EDF"/>
    <w:rsid w:val="004F265B"/>
    <w:rsid w:val="00570810"/>
    <w:rsid w:val="00591348"/>
    <w:rsid w:val="00594BA0"/>
    <w:rsid w:val="0059649E"/>
    <w:rsid w:val="005A3A1A"/>
    <w:rsid w:val="006669E2"/>
    <w:rsid w:val="006F3312"/>
    <w:rsid w:val="007040F3"/>
    <w:rsid w:val="00747655"/>
    <w:rsid w:val="00772D83"/>
    <w:rsid w:val="007805EF"/>
    <w:rsid w:val="0082065C"/>
    <w:rsid w:val="00824425"/>
    <w:rsid w:val="008F3C2F"/>
    <w:rsid w:val="00932B98"/>
    <w:rsid w:val="00941B72"/>
    <w:rsid w:val="009A333B"/>
    <w:rsid w:val="009D6C32"/>
    <w:rsid w:val="00A01246"/>
    <w:rsid w:val="00A56F5A"/>
    <w:rsid w:val="00AB588F"/>
    <w:rsid w:val="00B7020E"/>
    <w:rsid w:val="00B92BD8"/>
    <w:rsid w:val="00C9429F"/>
    <w:rsid w:val="00CC562B"/>
    <w:rsid w:val="00D76E4E"/>
    <w:rsid w:val="00DF2E04"/>
    <w:rsid w:val="00E31795"/>
    <w:rsid w:val="00E52EDA"/>
    <w:rsid w:val="00EA6513"/>
    <w:rsid w:val="00EB6038"/>
    <w:rsid w:val="00EF5F0D"/>
    <w:rsid w:val="00F06319"/>
    <w:rsid w:val="00FC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855BEFDE784909BD4FB50B8381693B">
    <w:name w:val="C1855BEFDE784909BD4FB50B8381693B"/>
  </w:style>
  <w:style w:type="paragraph" w:customStyle="1" w:styleId="DD5B2EF3369B42D790912DAD73C3C2A4">
    <w:name w:val="DD5B2EF3369B42D790912DAD73C3C2A4"/>
  </w:style>
  <w:style w:type="paragraph" w:customStyle="1" w:styleId="DBEB4244143B49959F3044C931EE2163">
    <w:name w:val="DBEB4244143B49959F3044C931EE2163"/>
  </w:style>
  <w:style w:type="paragraph" w:customStyle="1" w:styleId="448307D9209347ADA8E5CD44FC956A4B">
    <w:name w:val="448307D9209347ADA8E5CD44FC956A4B"/>
  </w:style>
  <w:style w:type="paragraph" w:customStyle="1" w:styleId="A03C17B55A59433FBD46D374847B191F">
    <w:name w:val="A03C17B55A59433FBD46D374847B191F"/>
  </w:style>
  <w:style w:type="paragraph" w:customStyle="1" w:styleId="D8060B2A54E744D5803AF406F38EE9E8">
    <w:name w:val="D8060B2A54E744D5803AF406F38EE9E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4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0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HAnsi" w:cs="Times New Roman"/>
      <w:b/>
      <w:color w:val="ED7D31" w:themeColor="accent2"/>
      <w:kern w:val="24"/>
      <w:sz w:val="23"/>
      <w:szCs w:val="20"/>
      <w:shd w:val="clear" w:color="auto" w:fill="FFFFFF" w:themeFill="background1"/>
      <w:lang w:eastAsia="ja-JP"/>
    </w:rPr>
  </w:style>
  <w:style w:type="paragraph" w:customStyle="1" w:styleId="A494286DDEBB42FFAF568C8D16036FF4">
    <w:name w:val="A494286DDEBB42FFAF568C8D16036FF4"/>
  </w:style>
  <w:style w:type="paragraph" w:customStyle="1" w:styleId="9F0689D5B3D441089BDD00DDC45DEED0">
    <w:name w:val="9F0689D5B3D441089BDD00DDC45DEED0"/>
    <w:rsid w:val="00591348"/>
  </w:style>
  <w:style w:type="paragraph" w:customStyle="1" w:styleId="2BD4B250709A49AAAF9A18362FA9CD5E">
    <w:name w:val="2BD4B250709A49AAAF9A18362FA9CD5E"/>
    <w:rsid w:val="00591348"/>
  </w:style>
  <w:style w:type="paragraph" w:customStyle="1" w:styleId="E1F131E361F44096956583C914EDC90B">
    <w:name w:val="E1F131E361F44096956583C914EDC90B"/>
    <w:rsid w:val="00591348"/>
  </w:style>
  <w:style w:type="paragraph" w:customStyle="1" w:styleId="A5ED62B6C5454FAFBD11694C704D7AFB">
    <w:name w:val="A5ED62B6C5454FAFBD11694C704D7AFB"/>
    <w:rsid w:val="00591348"/>
  </w:style>
  <w:style w:type="paragraph" w:customStyle="1" w:styleId="05EA83F3DA0849FA8D8905542AB372B7">
    <w:name w:val="05EA83F3DA0849FA8D8905542AB372B7"/>
    <w:rsid w:val="00591348"/>
  </w:style>
  <w:style w:type="paragraph" w:customStyle="1" w:styleId="3399099A297F4280A46FA232DD10EFE6">
    <w:name w:val="3399099A297F4280A46FA232DD10EFE6"/>
    <w:rsid w:val="00591348"/>
  </w:style>
  <w:style w:type="paragraph" w:customStyle="1" w:styleId="2C8F62798A9548CEB74A405D49F8507B">
    <w:name w:val="2C8F62798A9548CEB74A405D49F8507B"/>
    <w:rsid w:val="00591348"/>
  </w:style>
  <w:style w:type="paragraph" w:customStyle="1" w:styleId="8FA45CA7010A4D40BC176AB759F3B151">
    <w:name w:val="8FA45CA7010A4D40BC176AB759F3B151"/>
    <w:rsid w:val="00591348"/>
  </w:style>
  <w:style w:type="paragraph" w:customStyle="1" w:styleId="50F66441809A4E26B8AC185B9FBCC34D">
    <w:name w:val="50F66441809A4E26B8AC185B9FBCC34D"/>
    <w:rsid w:val="00591348"/>
  </w:style>
  <w:style w:type="paragraph" w:customStyle="1" w:styleId="26F04E4AF66D4259BB237C44301A9820">
    <w:name w:val="26F04E4AF66D4259BB237C44301A9820"/>
    <w:rsid w:val="00591348"/>
  </w:style>
  <w:style w:type="paragraph" w:customStyle="1" w:styleId="C753462720B24806A96013B7CAA75DAA">
    <w:name w:val="C753462720B24806A96013B7CAA75DAA"/>
    <w:rsid w:val="00591348"/>
  </w:style>
  <w:style w:type="paragraph" w:customStyle="1" w:styleId="834B156C3F5C47A2A180F83116F835C6">
    <w:name w:val="834B156C3F5C47A2A180F83116F835C6"/>
    <w:rsid w:val="00591348"/>
  </w:style>
  <w:style w:type="paragraph" w:customStyle="1" w:styleId="DEA963262D434F4CA49EE8CBD476D3F2">
    <w:name w:val="DEA963262D434F4CA49EE8CBD476D3F2"/>
    <w:rsid w:val="00591348"/>
  </w:style>
  <w:style w:type="paragraph" w:customStyle="1" w:styleId="C6D241BF14DC42ADA7315839BDFE0D6A">
    <w:name w:val="C6D241BF14DC42ADA7315839BDFE0D6A"/>
    <w:rsid w:val="00591348"/>
  </w:style>
  <w:style w:type="paragraph" w:customStyle="1" w:styleId="70E16AD656D243E68D7A19EC5F2D27BE">
    <w:name w:val="70E16AD656D243E68D7A19EC5F2D27BE"/>
    <w:rsid w:val="00591348"/>
  </w:style>
  <w:style w:type="paragraph" w:customStyle="1" w:styleId="9F1477FF865044DC807B525C15A4E15D">
    <w:name w:val="9F1477FF865044DC807B525C15A4E15D"/>
    <w:rsid w:val="00591348"/>
  </w:style>
  <w:style w:type="paragraph" w:customStyle="1" w:styleId="934BF067F8CA4212892B68C398785C93">
    <w:name w:val="934BF067F8CA4212892B68C398785C93"/>
    <w:rsid w:val="00591348"/>
  </w:style>
  <w:style w:type="paragraph" w:customStyle="1" w:styleId="F84A557AEC82426D8BB0DBBA9AD2E6C4">
    <w:name w:val="F84A557AEC82426D8BB0DBBA9AD2E6C4"/>
    <w:rsid w:val="00591348"/>
  </w:style>
  <w:style w:type="paragraph" w:customStyle="1" w:styleId="DF263C1CACF7427389D21B52F178486E">
    <w:name w:val="DF263C1CACF7427389D21B52F178486E"/>
    <w:rsid w:val="00591348"/>
  </w:style>
  <w:style w:type="paragraph" w:customStyle="1" w:styleId="E17F0B99351E485ABE98DC851B7B3B43">
    <w:name w:val="E17F0B99351E485ABE98DC851B7B3B43"/>
    <w:rsid w:val="00591348"/>
  </w:style>
  <w:style w:type="paragraph" w:customStyle="1" w:styleId="6D22594589274129BE6154D2F2939B2C">
    <w:name w:val="6D22594589274129BE6154D2F2939B2C"/>
    <w:rsid w:val="00591348"/>
  </w:style>
  <w:style w:type="paragraph" w:customStyle="1" w:styleId="1AD39D8A19CE4B94ACE92F9E693F8F9A">
    <w:name w:val="1AD39D8A19CE4B94ACE92F9E693F8F9A"/>
    <w:rsid w:val="00591348"/>
  </w:style>
  <w:style w:type="paragraph" w:customStyle="1" w:styleId="A0A8E10FB45447D9BECF27535F19A658">
    <w:name w:val="A0A8E10FB45447D9BECF27535F19A658"/>
    <w:rsid w:val="00591348"/>
  </w:style>
  <w:style w:type="paragraph" w:customStyle="1" w:styleId="31406FD399C843A8859236D4E2368639">
    <w:name w:val="31406FD399C843A8859236D4E2368639"/>
    <w:rsid w:val="00591348"/>
  </w:style>
  <w:style w:type="paragraph" w:customStyle="1" w:styleId="BE995EF8AEA74A8D8505353B43F32CDD">
    <w:name w:val="BE995EF8AEA74A8D8505353B43F32CDD"/>
    <w:rsid w:val="00591348"/>
  </w:style>
  <w:style w:type="paragraph" w:customStyle="1" w:styleId="0FE7DDE5CB3848EEA99E2F0DB308CBFE">
    <w:name w:val="0FE7DDE5CB3848EEA99E2F0DB308CBFE"/>
    <w:rsid w:val="00591348"/>
  </w:style>
  <w:style w:type="paragraph" w:customStyle="1" w:styleId="4C210CA323D3439682D7212DE9C3C642">
    <w:name w:val="4C210CA323D3439682D7212DE9C3C642"/>
    <w:rsid w:val="00591348"/>
  </w:style>
  <w:style w:type="paragraph" w:customStyle="1" w:styleId="A0F8411FD4544820BD710611A72928E2">
    <w:name w:val="A0F8411FD4544820BD710611A72928E2"/>
    <w:rsid w:val="00591348"/>
  </w:style>
  <w:style w:type="paragraph" w:customStyle="1" w:styleId="1769588FBCAA4B2786DB587C0901003B">
    <w:name w:val="1769588FBCAA4B2786DB587C0901003B"/>
    <w:rsid w:val="00591348"/>
  </w:style>
  <w:style w:type="paragraph" w:customStyle="1" w:styleId="7D6F0301E8F14D42B1C18E2CA04CED8A">
    <w:name w:val="7D6F0301E8F14D42B1C18E2CA04CED8A"/>
    <w:rsid w:val="00591348"/>
  </w:style>
  <w:style w:type="paragraph" w:customStyle="1" w:styleId="1367EA919EBB46A88AB706A0A2BC4176">
    <w:name w:val="1367EA919EBB46A88AB706A0A2BC4176"/>
    <w:rsid w:val="00591348"/>
  </w:style>
  <w:style w:type="paragraph" w:customStyle="1" w:styleId="99DA7D4DED334760A69FAACD63971A13">
    <w:name w:val="99DA7D4DED334760A69FAACD63971A13"/>
    <w:rsid w:val="00591348"/>
  </w:style>
  <w:style w:type="paragraph" w:customStyle="1" w:styleId="5796FF1F0618493B8752729A98D62EE7">
    <w:name w:val="5796FF1F0618493B8752729A98D62EE7"/>
    <w:rsid w:val="00591348"/>
  </w:style>
  <w:style w:type="paragraph" w:customStyle="1" w:styleId="C08CFF81989844A0823DAD5616E77E52">
    <w:name w:val="C08CFF81989844A0823DAD5616E77E52"/>
    <w:rsid w:val="00591348"/>
  </w:style>
  <w:style w:type="paragraph" w:customStyle="1" w:styleId="DF1AF580DAC944498C7B74FCEAEED164">
    <w:name w:val="DF1AF580DAC944498C7B74FCEAEED164"/>
    <w:rsid w:val="00591348"/>
  </w:style>
  <w:style w:type="paragraph" w:customStyle="1" w:styleId="439DBB90794746D7AC92A6A91A7D5B13">
    <w:name w:val="439DBB90794746D7AC92A6A91A7D5B13"/>
    <w:rsid w:val="00591348"/>
  </w:style>
  <w:style w:type="paragraph" w:customStyle="1" w:styleId="9512417E2DA543D1B80E9D2E6D3661ED">
    <w:name w:val="9512417E2DA543D1B80E9D2E6D3661ED"/>
    <w:rsid w:val="00591348"/>
  </w:style>
  <w:style w:type="paragraph" w:customStyle="1" w:styleId="FBEC4D9010A5408C928700EECBA01F62">
    <w:name w:val="FBEC4D9010A5408C928700EECBA01F62"/>
    <w:rsid w:val="00591348"/>
  </w:style>
  <w:style w:type="paragraph" w:customStyle="1" w:styleId="CB5657F68CBB4BA78AE99FC595DF659F">
    <w:name w:val="CB5657F68CBB4BA78AE99FC595DF659F"/>
    <w:rsid w:val="00591348"/>
  </w:style>
  <w:style w:type="paragraph" w:customStyle="1" w:styleId="F5D44A0A86DE40C69F9F585499691182">
    <w:name w:val="F5D44A0A86DE40C69F9F585499691182"/>
    <w:rsid w:val="00591348"/>
  </w:style>
  <w:style w:type="paragraph" w:customStyle="1" w:styleId="C48D1C1C22FB4F87B777DA26102D1786">
    <w:name w:val="C48D1C1C22FB4F87B777DA26102D1786"/>
    <w:rsid w:val="00591348"/>
  </w:style>
  <w:style w:type="paragraph" w:customStyle="1" w:styleId="A308FDF151C448798283B279BE2F34C3">
    <w:name w:val="A308FDF151C448798283B279BE2F34C3"/>
    <w:rsid w:val="00591348"/>
  </w:style>
  <w:style w:type="paragraph" w:customStyle="1" w:styleId="65D0FB1DD085431589392BDD47A7E614">
    <w:name w:val="65D0FB1DD085431589392BDD47A7E614"/>
    <w:rsid w:val="00591348"/>
  </w:style>
  <w:style w:type="paragraph" w:customStyle="1" w:styleId="C0969719A2574FAA815929CC6CBB8FE4">
    <w:name w:val="C0969719A2574FAA815929CC6CBB8FE4"/>
    <w:rsid w:val="00591348"/>
  </w:style>
  <w:style w:type="paragraph" w:customStyle="1" w:styleId="97DD80649E694FDCA65DF3FD50E19038">
    <w:name w:val="97DD80649E694FDCA65DF3FD50E19038"/>
    <w:rsid w:val="00591348"/>
  </w:style>
  <w:style w:type="paragraph" w:customStyle="1" w:styleId="B1142408D9DD4A85B34AC98FC74C6DBB">
    <w:name w:val="B1142408D9DD4A85B34AC98FC74C6DBB"/>
    <w:rsid w:val="00591348"/>
  </w:style>
  <w:style w:type="paragraph" w:customStyle="1" w:styleId="005F24E0CB81403582A2A82477DF8ED9">
    <w:name w:val="005F24E0CB81403582A2A82477DF8ED9"/>
    <w:rsid w:val="00591348"/>
  </w:style>
  <w:style w:type="paragraph" w:customStyle="1" w:styleId="56934F4632934F538C7666EB42794394">
    <w:name w:val="56934F4632934F538C7666EB42794394"/>
    <w:rsid w:val="00591348"/>
  </w:style>
  <w:style w:type="paragraph" w:customStyle="1" w:styleId="4A4534070E3D4AE0BE119C563FD1A625">
    <w:name w:val="4A4534070E3D4AE0BE119C563FD1A625"/>
    <w:rsid w:val="00591348"/>
  </w:style>
  <w:style w:type="paragraph" w:customStyle="1" w:styleId="3E5D3D1909E54097948207D0E2F01070">
    <w:name w:val="3E5D3D1909E54097948207D0E2F01070"/>
    <w:rsid w:val="00591348"/>
  </w:style>
  <w:style w:type="paragraph" w:customStyle="1" w:styleId="209D390A24824DE9BDF95378DF6CF280">
    <w:name w:val="209D390A24824DE9BDF95378DF6CF280"/>
    <w:rsid w:val="00591348"/>
  </w:style>
  <w:style w:type="paragraph" w:customStyle="1" w:styleId="B42FA2C1D8A043CEB5EC4CC7BC3DB7A0">
    <w:name w:val="B42FA2C1D8A043CEB5EC4CC7BC3DB7A0"/>
    <w:rsid w:val="00591348"/>
  </w:style>
  <w:style w:type="paragraph" w:customStyle="1" w:styleId="6A84320F3FC74B58A1E8B3E31D9D22C2">
    <w:name w:val="6A84320F3FC74B58A1E8B3E31D9D22C2"/>
    <w:rsid w:val="00591348"/>
  </w:style>
  <w:style w:type="paragraph" w:customStyle="1" w:styleId="8222261AFE08430893AE1750AED3DCFA">
    <w:name w:val="8222261AFE08430893AE1750AED3DCFA"/>
    <w:rsid w:val="00591348"/>
  </w:style>
  <w:style w:type="paragraph" w:customStyle="1" w:styleId="4B399090ACE3444B8FF4639626363526">
    <w:name w:val="4B399090ACE3444B8FF4639626363526"/>
    <w:rsid w:val="00591348"/>
  </w:style>
  <w:style w:type="paragraph" w:customStyle="1" w:styleId="FD84888502634C9C987326A6DE6C3910">
    <w:name w:val="FD84888502634C9C987326A6DE6C3910"/>
    <w:rsid w:val="00591348"/>
  </w:style>
  <w:style w:type="paragraph" w:customStyle="1" w:styleId="65139EBC879C46B3A0C61C5B0310973C">
    <w:name w:val="65139EBC879C46B3A0C61C5B0310973C"/>
    <w:rsid w:val="00591348"/>
  </w:style>
  <w:style w:type="paragraph" w:customStyle="1" w:styleId="5C04BF820B4B48E486D26B2E7E2D449C">
    <w:name w:val="5C04BF820B4B48E486D26B2E7E2D449C"/>
    <w:rsid w:val="00591348"/>
  </w:style>
  <w:style w:type="paragraph" w:customStyle="1" w:styleId="95BC3DB35C0C427A93E6D437B17BE81A">
    <w:name w:val="95BC3DB35C0C427A93E6D437B17BE81A"/>
    <w:rsid w:val="00591348"/>
  </w:style>
  <w:style w:type="paragraph" w:customStyle="1" w:styleId="27D4C913A0124A88A6685E7565F482D1">
    <w:name w:val="27D4C913A0124A88A6685E7565F482D1"/>
    <w:rsid w:val="00591348"/>
  </w:style>
  <w:style w:type="paragraph" w:customStyle="1" w:styleId="A3D4EED4B88F4FD090E2CF17296F26C8">
    <w:name w:val="A3D4EED4B88F4FD090E2CF17296F26C8"/>
    <w:rsid w:val="00591348"/>
  </w:style>
  <w:style w:type="paragraph" w:customStyle="1" w:styleId="7A5E98E66E8D4600A072F6E61DC5B073">
    <w:name w:val="7A5E98E66E8D4600A072F6E61DC5B073"/>
    <w:rsid w:val="00591348"/>
  </w:style>
  <w:style w:type="paragraph" w:customStyle="1" w:styleId="20C7F23FFC1843389FE351CAF8039D3D">
    <w:name w:val="20C7F23FFC1843389FE351CAF8039D3D"/>
    <w:rsid w:val="00591348"/>
  </w:style>
  <w:style w:type="paragraph" w:customStyle="1" w:styleId="DBAEB482FCA54FF0A47AC5D03CF61031">
    <w:name w:val="DBAEB482FCA54FF0A47AC5D03CF61031"/>
    <w:rsid w:val="00591348"/>
  </w:style>
  <w:style w:type="paragraph" w:customStyle="1" w:styleId="E77440CC53A44778B990A2FFDD9066A5">
    <w:name w:val="E77440CC53A44778B990A2FFDD9066A5"/>
    <w:rsid w:val="00591348"/>
  </w:style>
  <w:style w:type="paragraph" w:customStyle="1" w:styleId="30198A8F27D94F2BBBBA5EB1AA0A7EC0">
    <w:name w:val="30198A8F27D94F2BBBBA5EB1AA0A7EC0"/>
    <w:rsid w:val="00591348"/>
  </w:style>
  <w:style w:type="paragraph" w:customStyle="1" w:styleId="4849CCC75AD043E1AFDCB61C6384050F">
    <w:name w:val="4849CCC75AD043E1AFDCB61C6384050F"/>
    <w:rsid w:val="00591348"/>
  </w:style>
  <w:style w:type="paragraph" w:customStyle="1" w:styleId="BFEC915ED660431FB47AF97B2DEE15A1">
    <w:name w:val="BFEC915ED660431FB47AF97B2DEE15A1"/>
    <w:rsid w:val="00591348"/>
  </w:style>
  <w:style w:type="paragraph" w:customStyle="1" w:styleId="DB089E26B93149F3B953F748BC2F8CD8">
    <w:name w:val="DB089E26B93149F3B953F748BC2F8CD8"/>
    <w:rsid w:val="00591348"/>
  </w:style>
  <w:style w:type="paragraph" w:customStyle="1" w:styleId="212412DCF57C4CDFBBA4EEFEFF1A99A9">
    <w:name w:val="212412DCF57C4CDFBBA4EEFEFF1A99A9"/>
    <w:rsid w:val="00772D83"/>
    <w:rPr>
      <w:lang w:eastAsia="zh-CN"/>
    </w:rPr>
  </w:style>
  <w:style w:type="paragraph" w:customStyle="1" w:styleId="26084F29825148A7884FEA7436D75509">
    <w:name w:val="26084F29825148A7884FEA7436D75509"/>
    <w:rsid w:val="00772D83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2B5EB3E-6F92-4073-AC97-174A32E53D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2930CB-0BE4-419D-A0BF-07A1673B2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theme).dotx</Template>
  <TotalTime>7069</TotalTime>
  <Pages>5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Operation Incident Analysis </vt:lpstr>
    </vt:vector>
  </TitlesOfParts>
  <Company/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Assessment Report </dc:title>
  <dc:subject>Prepared By: Scott Taylor, Jane Huang, Safraz Iqbal for CS1050-Assignment#5</dc:subject>
  <dc:creator>CS1050</dc:creator>
  <cp:keywords/>
  <cp:lastModifiedBy>Jane Huang</cp:lastModifiedBy>
  <cp:revision>2700</cp:revision>
  <cp:lastPrinted>2017-07-24T21:24:00Z</cp:lastPrinted>
  <dcterms:created xsi:type="dcterms:W3CDTF">2017-06-05T01:00:00Z</dcterms:created>
  <dcterms:modified xsi:type="dcterms:W3CDTF">2018-02-15T00:39:00Z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